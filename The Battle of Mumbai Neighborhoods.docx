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2B5E" w14:textId="57ABA384" w:rsidR="00D077E9" w:rsidRDefault="001741D0" w:rsidP="001741D0">
      <w:pPr>
        <w:ind w:left="-1152"/>
      </w:pPr>
      <w:r>
        <w:rPr>
          <w:noProof/>
        </w:rPr>
        <mc:AlternateContent>
          <mc:Choice Requires="wps">
            <w:drawing>
              <wp:anchor distT="0" distB="0" distL="114300" distR="114300" simplePos="0" relativeHeight="251665408" behindDoc="0" locked="0" layoutInCell="1" allowOverlap="1" wp14:anchorId="6EACE620" wp14:editId="445E0C07">
                <wp:simplePos x="0" y="0"/>
                <wp:positionH relativeFrom="column">
                  <wp:posOffset>1269808</wp:posOffset>
                </wp:positionH>
                <wp:positionV relativeFrom="paragraph">
                  <wp:posOffset>2117390</wp:posOffset>
                </wp:positionV>
                <wp:extent cx="5828725" cy="992038"/>
                <wp:effectExtent l="0" t="0" r="635" b="0"/>
                <wp:wrapNone/>
                <wp:docPr id="18" name="Rectangle 18"/>
                <wp:cNvGraphicFramePr/>
                <a:graphic xmlns:a="http://schemas.openxmlformats.org/drawingml/2006/main">
                  <a:graphicData uri="http://schemas.microsoft.com/office/word/2010/wordprocessingShape">
                    <wps:wsp>
                      <wps:cNvSpPr/>
                      <wps:spPr>
                        <a:xfrm>
                          <a:off x="0" y="0"/>
                          <a:ext cx="5828725" cy="992038"/>
                        </a:xfrm>
                        <a:prstGeom prst="rect">
                          <a:avLst/>
                        </a:prstGeom>
                        <a:solidFill>
                          <a:srgbClr val="FF0000">
                            <a:alpha val="50000"/>
                          </a:srgbClr>
                        </a:solidFill>
                        <a:ln>
                          <a:noFill/>
                        </a:ln>
                      </wps:spPr>
                      <wps:style>
                        <a:lnRef idx="0">
                          <a:scrgbClr r="0" g="0" b="0"/>
                        </a:lnRef>
                        <a:fillRef idx="0">
                          <a:scrgbClr r="0" g="0" b="0"/>
                        </a:fillRef>
                        <a:effectRef idx="0">
                          <a:scrgbClr r="0" g="0" b="0"/>
                        </a:effectRef>
                        <a:fontRef idx="minor">
                          <a:schemeClr val="lt1"/>
                        </a:fontRef>
                      </wps:style>
                      <wps:txbx>
                        <w:txbxContent>
                          <w:p w14:paraId="0C3B6F04" w14:textId="30BB40C9" w:rsidR="00862F43" w:rsidRPr="008B16E4" w:rsidRDefault="00862F43" w:rsidP="001741D0">
                            <w:pPr>
                              <w:jc w:val="center"/>
                              <w:rPr>
                                <w:rFonts w:ascii="CIDFont+F1" w:eastAsiaTheme="minorHAnsi" w:hAnsi="CIDFont+F1" w:cs="CIDFont+F1"/>
                                <w:color w:val="FFFFFF" w:themeColor="background1"/>
                                <w:sz w:val="56"/>
                                <w:szCs w:val="56"/>
                              </w:rPr>
                            </w:pPr>
                            <w:r w:rsidRPr="008B16E4">
                              <w:rPr>
                                <w:rFonts w:ascii="CIDFont+F1" w:eastAsiaTheme="minorHAnsi" w:hAnsi="CIDFont+F1" w:cs="CIDFont+F1"/>
                                <w:color w:val="FFFFFF" w:themeColor="background1"/>
                                <w:sz w:val="56"/>
                                <w:szCs w:val="56"/>
                              </w:rPr>
                              <w:t xml:space="preserve">The Battle of </w:t>
                            </w:r>
                            <w:r>
                              <w:rPr>
                                <w:rFonts w:ascii="CIDFont+F1" w:eastAsiaTheme="minorHAnsi" w:hAnsi="CIDFont+F1" w:cs="CIDFont+F1"/>
                                <w:color w:val="FFFFFF" w:themeColor="background1"/>
                                <w:sz w:val="56"/>
                                <w:szCs w:val="56"/>
                              </w:rPr>
                              <w:t xml:space="preserve">Mumbai </w:t>
                            </w:r>
                            <w:r w:rsidRPr="008B16E4">
                              <w:rPr>
                                <w:rFonts w:ascii="CIDFont+F1" w:eastAsiaTheme="minorHAnsi" w:hAnsi="CIDFont+F1" w:cs="CIDFont+F1"/>
                                <w:color w:val="FFFFFF" w:themeColor="background1"/>
                                <w:sz w:val="56"/>
                                <w:szCs w:val="56"/>
                              </w:rPr>
                              <w:t>Neighborhoods</w:t>
                            </w:r>
                          </w:p>
                          <w:p w14:paraId="3259CBC3" w14:textId="3BE0FDC7" w:rsidR="00862F43" w:rsidRPr="008B16E4" w:rsidRDefault="00862F43" w:rsidP="001741D0">
                            <w:pPr>
                              <w:jc w:val="center"/>
                              <w:rPr>
                                <w:rFonts w:ascii="CIDFont+F1" w:eastAsiaTheme="minorHAnsi" w:hAnsi="CIDFont+F1" w:cs="CIDFont+F1"/>
                                <w:color w:val="FFFFFF" w:themeColor="background1"/>
                                <w:sz w:val="56"/>
                                <w:szCs w:val="56"/>
                              </w:rPr>
                            </w:pPr>
                            <w:r w:rsidRPr="008B16E4">
                              <w:rPr>
                                <w:rFonts w:ascii="CIDFont+F1" w:eastAsiaTheme="minorHAnsi" w:hAnsi="CIDFont+F1" w:cs="CIDFont+F1"/>
                                <w:color w:val="FFFFFF" w:themeColor="background1"/>
                                <w:sz w:val="56"/>
                                <w:szCs w:val="56"/>
                              </w:rPr>
                              <w:t>For Next Chinese 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CE620" id="Rectangle 18" o:spid="_x0000_s1026" style="position:absolute;left:0;text-align:left;margin-left:100pt;margin-top:166.7pt;width:458.95pt;height:7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" fillcolor="red" stroked="f">
                <v:fill opacity="32896f"/>
                <v:textbox>
                  <w:txbxContent>
                    <w:p w14:paraId="0C3B6F04" w14:textId="30BB40C9" w:rsidR="00862F43" w:rsidRPr="008B16E4" w:rsidRDefault="00862F43" w:rsidP="001741D0">
                      <w:pPr>
                        <w:jc w:val="center"/>
                        <w:rPr>
                          <w:rFonts w:ascii="CIDFont+F1" w:eastAsiaTheme="minorHAnsi" w:hAnsi="CIDFont+F1" w:cs="CIDFont+F1"/>
                          <w:color w:val="FFFFFF" w:themeColor="background1"/>
                          <w:sz w:val="56"/>
                          <w:szCs w:val="56"/>
                        </w:rPr>
                      </w:pPr>
                      <w:r w:rsidRPr="008B16E4">
                        <w:rPr>
                          <w:rFonts w:ascii="CIDFont+F1" w:eastAsiaTheme="minorHAnsi" w:hAnsi="CIDFont+F1" w:cs="CIDFont+F1"/>
                          <w:color w:val="FFFFFF" w:themeColor="background1"/>
                          <w:sz w:val="56"/>
                          <w:szCs w:val="56"/>
                        </w:rPr>
                        <w:t xml:space="preserve">The Battle of </w:t>
                      </w:r>
                      <w:r>
                        <w:rPr>
                          <w:rFonts w:ascii="CIDFont+F1" w:eastAsiaTheme="minorHAnsi" w:hAnsi="CIDFont+F1" w:cs="CIDFont+F1"/>
                          <w:color w:val="FFFFFF" w:themeColor="background1"/>
                          <w:sz w:val="56"/>
                          <w:szCs w:val="56"/>
                        </w:rPr>
                        <w:t xml:space="preserve">Mumbai </w:t>
                      </w:r>
                      <w:r w:rsidRPr="008B16E4">
                        <w:rPr>
                          <w:rFonts w:ascii="CIDFont+F1" w:eastAsiaTheme="minorHAnsi" w:hAnsi="CIDFont+F1" w:cs="CIDFont+F1"/>
                          <w:color w:val="FFFFFF" w:themeColor="background1"/>
                          <w:sz w:val="56"/>
                          <w:szCs w:val="56"/>
                        </w:rPr>
                        <w:t>Neighborhoods</w:t>
                      </w:r>
                    </w:p>
                    <w:p w14:paraId="3259CBC3" w14:textId="3BE0FDC7" w:rsidR="00862F43" w:rsidRPr="008B16E4" w:rsidRDefault="00862F43" w:rsidP="001741D0">
                      <w:pPr>
                        <w:jc w:val="center"/>
                        <w:rPr>
                          <w:rFonts w:ascii="CIDFont+F1" w:eastAsiaTheme="minorHAnsi" w:hAnsi="CIDFont+F1" w:cs="CIDFont+F1"/>
                          <w:color w:val="FFFFFF" w:themeColor="background1"/>
                          <w:sz w:val="56"/>
                          <w:szCs w:val="56"/>
                        </w:rPr>
                      </w:pPr>
                      <w:r w:rsidRPr="008B16E4">
                        <w:rPr>
                          <w:rFonts w:ascii="CIDFont+F1" w:eastAsiaTheme="minorHAnsi" w:hAnsi="CIDFont+F1" w:cs="CIDFont+F1"/>
                          <w:color w:val="FFFFFF" w:themeColor="background1"/>
                          <w:sz w:val="56"/>
                          <w:szCs w:val="56"/>
                        </w:rPr>
                        <w:t>For Next Chinese Restaurant</w:t>
                      </w:r>
                    </w:p>
                  </w:txbxContent>
                </v:textbox>
              </v:rect>
            </w:pict>
          </mc:Fallback>
        </mc:AlternateContent>
      </w:r>
      <w:r>
        <w:rPr>
          <w:noProof/>
        </w:rPr>
        <w:drawing>
          <wp:anchor distT="0" distB="0" distL="114300" distR="114300" simplePos="0" relativeHeight="251664384" behindDoc="0" locked="0" layoutInCell="1" allowOverlap="1" wp14:anchorId="0491C26E" wp14:editId="1BFF7119">
            <wp:simplePos x="0" y="0"/>
            <wp:positionH relativeFrom="column">
              <wp:posOffset>-731520</wp:posOffset>
            </wp:positionH>
            <wp:positionV relativeFrom="paragraph">
              <wp:posOffset>3918</wp:posOffset>
            </wp:positionV>
            <wp:extent cx="7769596" cy="5760983"/>
            <wp:effectExtent l="0" t="0" r="3175" b="0"/>
            <wp:wrapSquare wrapText="bothSides"/>
            <wp:docPr id="10" name="Picture 10" descr="Rooftop restaurants in Mumbai for a romantic dinner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oftop restaurants in Mumbai for a romantic dinner date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9596" cy="5760983"/>
                    </a:xfrm>
                    <a:prstGeom prst="rect">
                      <a:avLst/>
                    </a:prstGeom>
                    <a:noFill/>
                    <a:ln>
                      <a:noFill/>
                    </a:ln>
                  </pic:spPr>
                </pic:pic>
              </a:graphicData>
            </a:graphic>
          </wp:anchor>
        </w:drawing>
      </w:r>
    </w:p>
    <w:p w14:paraId="798814E5" w14:textId="37E7BD32" w:rsidR="001741D0" w:rsidRDefault="008B16E4" w:rsidP="00D70D02">
      <w:r>
        <w:rPr>
          <w:noProof/>
        </w:rPr>
        <mc:AlternateContent>
          <mc:Choice Requires="wps">
            <w:drawing>
              <wp:anchor distT="0" distB="0" distL="114300" distR="114300" simplePos="0" relativeHeight="251666432" behindDoc="0" locked="0" layoutInCell="1" allowOverlap="1" wp14:anchorId="505200A1" wp14:editId="0173E6DB">
                <wp:simplePos x="0" y="0"/>
                <wp:positionH relativeFrom="column">
                  <wp:posOffset>1071401</wp:posOffset>
                </wp:positionH>
                <wp:positionV relativeFrom="paragraph">
                  <wp:posOffset>494150</wp:posOffset>
                </wp:positionV>
                <wp:extent cx="3976777" cy="1207698"/>
                <wp:effectExtent l="0" t="0" r="5080" b="0"/>
                <wp:wrapNone/>
                <wp:docPr id="19" name="Rectangle: Rounded Corners 19"/>
                <wp:cNvGraphicFramePr/>
                <a:graphic xmlns:a="http://schemas.openxmlformats.org/drawingml/2006/main">
                  <a:graphicData uri="http://schemas.microsoft.com/office/word/2010/wordprocessingShape">
                    <wps:wsp>
                      <wps:cNvSpPr/>
                      <wps:spPr>
                        <a:xfrm>
                          <a:off x="0" y="0"/>
                          <a:ext cx="3976777" cy="120769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12B30DF" w14:textId="3642F8B1" w:rsidR="00862F43" w:rsidRPr="008B16E4" w:rsidRDefault="00862F43" w:rsidP="008B16E4">
                            <w:pPr>
                              <w:jc w:val="center"/>
                              <w:rPr>
                                <w:color w:val="FFFFFF" w:themeColor="background1"/>
                                <w:sz w:val="56"/>
                              </w:rPr>
                            </w:pPr>
                            <w:r w:rsidRPr="008B16E4">
                              <w:rPr>
                                <w:color w:val="FFFFFF" w:themeColor="background1"/>
                                <w:sz w:val="56"/>
                              </w:rPr>
                              <w:t>By</w:t>
                            </w:r>
                          </w:p>
                          <w:p w14:paraId="424B6C3A" w14:textId="3FFF159F" w:rsidR="00862F43" w:rsidRPr="008B16E4" w:rsidRDefault="00862F43" w:rsidP="008B16E4">
                            <w:pPr>
                              <w:jc w:val="center"/>
                              <w:rPr>
                                <w:color w:val="FFFFFF" w:themeColor="background1"/>
                                <w:sz w:val="56"/>
                              </w:rPr>
                            </w:pPr>
                            <w:r w:rsidRPr="008B16E4">
                              <w:rPr>
                                <w:color w:val="FFFFFF" w:themeColor="background1"/>
                                <w:sz w:val="56"/>
                              </w:rPr>
                              <w:t>Ziauddin Syed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5200A1" id="Rectangle: Rounded Corners 19" o:spid="_x0000_s1027" style="position:absolute;margin-left:84.35pt;margin-top:38.9pt;width:313.15pt;height:95.1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" fillcolor="#34aba2 [3206]" stroked="f">
                <v:fill opacity="32896f"/>
                <v:textbox>
                  <w:txbxContent>
                    <w:p w14:paraId="712B30DF" w14:textId="3642F8B1" w:rsidR="00862F43" w:rsidRPr="008B16E4" w:rsidRDefault="00862F43" w:rsidP="008B16E4">
                      <w:pPr>
                        <w:jc w:val="center"/>
                        <w:rPr>
                          <w:color w:val="FFFFFF" w:themeColor="background1"/>
                          <w:sz w:val="56"/>
                        </w:rPr>
                      </w:pPr>
                      <w:r w:rsidRPr="008B16E4">
                        <w:rPr>
                          <w:color w:val="FFFFFF" w:themeColor="background1"/>
                          <w:sz w:val="56"/>
                        </w:rPr>
                        <w:t>By</w:t>
                      </w:r>
                    </w:p>
                    <w:p w14:paraId="424B6C3A" w14:textId="3FFF159F" w:rsidR="00862F43" w:rsidRPr="008B16E4" w:rsidRDefault="00862F43" w:rsidP="008B16E4">
                      <w:pPr>
                        <w:jc w:val="center"/>
                        <w:rPr>
                          <w:color w:val="FFFFFF" w:themeColor="background1"/>
                          <w:sz w:val="56"/>
                        </w:rPr>
                      </w:pPr>
                      <w:r w:rsidRPr="008B16E4">
                        <w:rPr>
                          <w:color w:val="FFFFFF" w:themeColor="background1"/>
                          <w:sz w:val="56"/>
                        </w:rPr>
                        <w:t>Ziauddin Syed</w:t>
                      </w:r>
                    </w:p>
                  </w:txbxContent>
                </v:textbox>
              </v:roundrect>
            </w:pict>
          </mc:Fallback>
        </mc:AlternateContent>
      </w:r>
      <w:r w:rsidR="001741D0">
        <w:rPr>
          <w:noProof/>
        </w:rPr>
        <mc:AlternateContent>
          <mc:Choice Requires="wps">
            <w:drawing>
              <wp:anchor distT="0" distB="0" distL="114300" distR="114300" simplePos="0" relativeHeight="251663360" behindDoc="1" locked="0" layoutInCell="1" allowOverlap="1" wp14:anchorId="2E434336" wp14:editId="7229BA92">
                <wp:simplePos x="0" y="0"/>
                <wp:positionH relativeFrom="column">
                  <wp:posOffset>-723253</wp:posOffset>
                </wp:positionH>
                <wp:positionV relativeFrom="page">
                  <wp:posOffset>6695440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98F94" id="Rectangle 2" o:spid="_x0000_s1026" alt="colored rectangle" style="position:absolute;margin-left:-56.95pt;margin-top:527.2pt;width:611.1pt;height:265.7pt;z-index:-2516531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" fillcolor="#34aba2 [3206]" stroked="f" strokeweight="2pt">
                <w10:wrap anchory="page"/>
              </v:rect>
            </w:pict>
          </mc:Fallback>
        </mc:AlternateContent>
      </w:r>
    </w:p>
    <w:p w14:paraId="0CB2854A" w14:textId="7FA283CC" w:rsidR="00D077E9" w:rsidRDefault="00D077E9">
      <w:pPr>
        <w:spacing w:after="200"/>
      </w:pPr>
      <w:r w:rsidRPr="00D967AC">
        <w:rPr>
          <w:noProof/>
        </w:rPr>
        <w:drawing>
          <wp:anchor distT="0" distB="0" distL="114300" distR="114300" simplePos="0" relativeHeight="251661312" behindDoc="0" locked="0" layoutInCell="1" allowOverlap="1" wp14:anchorId="0B093F62" wp14:editId="7CD154C3">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br w:type="page"/>
      </w:r>
    </w:p>
    <w:sdt>
      <w:sdtPr>
        <w:id w:val="-1787499851"/>
        <w:docPartObj>
          <w:docPartGallery w:val="Table of Contents"/>
          <w:docPartUnique/>
        </w:docPartObj>
      </w:sdtPr>
      <w:sdtEndPr>
        <w:rPr>
          <w:rFonts w:asciiTheme="minorHAnsi" w:eastAsiaTheme="minorEastAsia" w:hAnsiTheme="minorHAnsi" w:cstheme="minorBidi"/>
          <w:b/>
          <w:bCs/>
          <w:noProof/>
          <w:color w:val="082A75" w:themeColor="text2"/>
          <w:sz w:val="28"/>
          <w:szCs w:val="22"/>
        </w:rPr>
      </w:sdtEndPr>
      <w:sdtContent>
        <w:p w14:paraId="7D4D2211" w14:textId="51D38EC3" w:rsidR="007215FE" w:rsidRDefault="007215FE">
          <w:pPr>
            <w:pStyle w:val="TOCHeading"/>
          </w:pPr>
          <w:r>
            <w:t>Contents</w:t>
          </w:r>
          <w:bookmarkStart w:id="0" w:name="_GoBack"/>
          <w:bookmarkEnd w:id="0"/>
        </w:p>
        <w:p w14:paraId="2560D69B" w14:textId="0F02E0C4" w:rsidR="00135AC4" w:rsidRDefault="007215FE">
          <w:pPr>
            <w:pStyle w:val="TOC1"/>
            <w:tabs>
              <w:tab w:val="right" w:leader="dot" w:pos="9926"/>
            </w:tabs>
            <w:rPr>
              <w:b w:val="0"/>
              <w:noProof/>
              <w:color w:val="auto"/>
              <w:sz w:val="22"/>
            </w:rPr>
          </w:pPr>
          <w:r>
            <w:fldChar w:fldCharType="begin"/>
          </w:r>
          <w:r>
            <w:instrText xml:space="preserve"> TOC \o "1-3" \h \z \u </w:instrText>
          </w:r>
          <w:r>
            <w:fldChar w:fldCharType="separate"/>
          </w:r>
          <w:hyperlink w:anchor="_Toc7967563" w:history="1">
            <w:r w:rsidR="00135AC4" w:rsidRPr="000A5732">
              <w:rPr>
                <w:rStyle w:val="Hyperlink"/>
                <w:noProof/>
              </w:rPr>
              <w:t>The Battle of Mumbai Neighborhoods</w:t>
            </w:r>
            <w:r w:rsidR="00135AC4">
              <w:rPr>
                <w:noProof/>
                <w:webHidden/>
              </w:rPr>
              <w:tab/>
            </w:r>
            <w:r w:rsidR="00135AC4">
              <w:rPr>
                <w:noProof/>
                <w:webHidden/>
              </w:rPr>
              <w:fldChar w:fldCharType="begin"/>
            </w:r>
            <w:r w:rsidR="00135AC4">
              <w:rPr>
                <w:noProof/>
                <w:webHidden/>
              </w:rPr>
              <w:instrText xml:space="preserve"> PAGEREF _Toc7967563 \h </w:instrText>
            </w:r>
            <w:r w:rsidR="00135AC4">
              <w:rPr>
                <w:noProof/>
                <w:webHidden/>
              </w:rPr>
            </w:r>
            <w:r w:rsidR="00135AC4">
              <w:rPr>
                <w:noProof/>
                <w:webHidden/>
              </w:rPr>
              <w:fldChar w:fldCharType="separate"/>
            </w:r>
            <w:r w:rsidR="00A1711D">
              <w:rPr>
                <w:noProof/>
                <w:webHidden/>
              </w:rPr>
              <w:t>3</w:t>
            </w:r>
            <w:r w:rsidR="00135AC4">
              <w:rPr>
                <w:noProof/>
                <w:webHidden/>
              </w:rPr>
              <w:fldChar w:fldCharType="end"/>
            </w:r>
          </w:hyperlink>
        </w:p>
        <w:p w14:paraId="0F15AD5C" w14:textId="4561637B" w:rsidR="00135AC4" w:rsidRDefault="00135AC4">
          <w:pPr>
            <w:pStyle w:val="TOC1"/>
            <w:tabs>
              <w:tab w:val="right" w:leader="dot" w:pos="9926"/>
            </w:tabs>
            <w:rPr>
              <w:b w:val="0"/>
              <w:noProof/>
              <w:color w:val="auto"/>
              <w:sz w:val="22"/>
            </w:rPr>
          </w:pPr>
          <w:hyperlink w:anchor="_Toc7967564" w:history="1">
            <w:r w:rsidRPr="000A5732">
              <w:rPr>
                <w:rStyle w:val="Hyperlink"/>
                <w:noProof/>
              </w:rPr>
              <w:t>For Next Chinese Restaurant</w:t>
            </w:r>
            <w:r>
              <w:rPr>
                <w:noProof/>
                <w:webHidden/>
              </w:rPr>
              <w:tab/>
            </w:r>
            <w:r>
              <w:rPr>
                <w:noProof/>
                <w:webHidden/>
              </w:rPr>
              <w:fldChar w:fldCharType="begin"/>
            </w:r>
            <w:r>
              <w:rPr>
                <w:noProof/>
                <w:webHidden/>
              </w:rPr>
              <w:instrText xml:space="preserve"> PAGEREF _Toc7967564 \h </w:instrText>
            </w:r>
            <w:r>
              <w:rPr>
                <w:noProof/>
                <w:webHidden/>
              </w:rPr>
            </w:r>
            <w:r>
              <w:rPr>
                <w:noProof/>
                <w:webHidden/>
              </w:rPr>
              <w:fldChar w:fldCharType="separate"/>
            </w:r>
            <w:r w:rsidR="00A1711D">
              <w:rPr>
                <w:noProof/>
                <w:webHidden/>
              </w:rPr>
              <w:t>3</w:t>
            </w:r>
            <w:r>
              <w:rPr>
                <w:noProof/>
                <w:webHidden/>
              </w:rPr>
              <w:fldChar w:fldCharType="end"/>
            </w:r>
          </w:hyperlink>
        </w:p>
        <w:p w14:paraId="4DA86CFA" w14:textId="58B5B297" w:rsidR="00135AC4" w:rsidRDefault="00135AC4">
          <w:pPr>
            <w:pStyle w:val="TOC2"/>
            <w:tabs>
              <w:tab w:val="right" w:leader="dot" w:pos="9926"/>
            </w:tabs>
            <w:rPr>
              <w:b w:val="0"/>
              <w:noProof/>
              <w:color w:val="auto"/>
              <w:sz w:val="22"/>
            </w:rPr>
          </w:pPr>
          <w:hyperlink w:anchor="_Toc7967565" w:history="1">
            <w:r w:rsidRPr="000A5732">
              <w:rPr>
                <w:rStyle w:val="Hyperlink"/>
                <w:noProof/>
              </w:rPr>
              <w:t>Introduction &amp; Business Problem</w:t>
            </w:r>
            <w:r>
              <w:rPr>
                <w:noProof/>
                <w:webHidden/>
              </w:rPr>
              <w:tab/>
            </w:r>
            <w:r>
              <w:rPr>
                <w:noProof/>
                <w:webHidden/>
              </w:rPr>
              <w:fldChar w:fldCharType="begin"/>
            </w:r>
            <w:r>
              <w:rPr>
                <w:noProof/>
                <w:webHidden/>
              </w:rPr>
              <w:instrText xml:space="preserve"> PAGEREF _Toc7967565 \h </w:instrText>
            </w:r>
            <w:r>
              <w:rPr>
                <w:noProof/>
                <w:webHidden/>
              </w:rPr>
            </w:r>
            <w:r>
              <w:rPr>
                <w:noProof/>
                <w:webHidden/>
              </w:rPr>
              <w:fldChar w:fldCharType="separate"/>
            </w:r>
            <w:r w:rsidR="00A1711D">
              <w:rPr>
                <w:noProof/>
                <w:webHidden/>
              </w:rPr>
              <w:t>3</w:t>
            </w:r>
            <w:r>
              <w:rPr>
                <w:noProof/>
                <w:webHidden/>
              </w:rPr>
              <w:fldChar w:fldCharType="end"/>
            </w:r>
          </w:hyperlink>
        </w:p>
        <w:p w14:paraId="51698265" w14:textId="54B24CE7" w:rsidR="00135AC4" w:rsidRDefault="00135AC4">
          <w:pPr>
            <w:pStyle w:val="TOC3"/>
            <w:tabs>
              <w:tab w:val="right" w:leader="dot" w:pos="9926"/>
            </w:tabs>
            <w:rPr>
              <w:b w:val="0"/>
              <w:noProof/>
              <w:color w:val="auto"/>
              <w:sz w:val="22"/>
            </w:rPr>
          </w:pPr>
          <w:hyperlink w:anchor="_Toc7967566" w:history="1">
            <w:r w:rsidRPr="000A5732">
              <w:rPr>
                <w:rStyle w:val="Hyperlink"/>
                <w:noProof/>
              </w:rPr>
              <w:t>Problem Background</w:t>
            </w:r>
            <w:r>
              <w:rPr>
                <w:noProof/>
                <w:webHidden/>
              </w:rPr>
              <w:tab/>
            </w:r>
            <w:r>
              <w:rPr>
                <w:noProof/>
                <w:webHidden/>
              </w:rPr>
              <w:fldChar w:fldCharType="begin"/>
            </w:r>
            <w:r>
              <w:rPr>
                <w:noProof/>
                <w:webHidden/>
              </w:rPr>
              <w:instrText xml:space="preserve"> PAGEREF _Toc7967566 \h </w:instrText>
            </w:r>
            <w:r>
              <w:rPr>
                <w:noProof/>
                <w:webHidden/>
              </w:rPr>
            </w:r>
            <w:r>
              <w:rPr>
                <w:noProof/>
                <w:webHidden/>
              </w:rPr>
              <w:fldChar w:fldCharType="separate"/>
            </w:r>
            <w:r w:rsidR="00A1711D">
              <w:rPr>
                <w:noProof/>
                <w:webHidden/>
              </w:rPr>
              <w:t>3</w:t>
            </w:r>
            <w:r>
              <w:rPr>
                <w:noProof/>
                <w:webHidden/>
              </w:rPr>
              <w:fldChar w:fldCharType="end"/>
            </w:r>
          </w:hyperlink>
        </w:p>
        <w:p w14:paraId="57BC32C8" w14:textId="5FE92B97" w:rsidR="00135AC4" w:rsidRDefault="00135AC4">
          <w:pPr>
            <w:pStyle w:val="TOC3"/>
            <w:tabs>
              <w:tab w:val="right" w:leader="dot" w:pos="9926"/>
            </w:tabs>
            <w:rPr>
              <w:b w:val="0"/>
              <w:noProof/>
              <w:color w:val="auto"/>
              <w:sz w:val="22"/>
            </w:rPr>
          </w:pPr>
          <w:hyperlink w:anchor="_Toc7967567" w:history="1">
            <w:r w:rsidRPr="000A5732">
              <w:rPr>
                <w:rStyle w:val="Hyperlink"/>
                <w:noProof/>
              </w:rPr>
              <w:t>Problem Description</w:t>
            </w:r>
            <w:r>
              <w:rPr>
                <w:noProof/>
                <w:webHidden/>
              </w:rPr>
              <w:tab/>
            </w:r>
            <w:r>
              <w:rPr>
                <w:noProof/>
                <w:webHidden/>
              </w:rPr>
              <w:fldChar w:fldCharType="begin"/>
            </w:r>
            <w:r>
              <w:rPr>
                <w:noProof/>
                <w:webHidden/>
              </w:rPr>
              <w:instrText xml:space="preserve"> PAGEREF _Toc7967567 \h </w:instrText>
            </w:r>
            <w:r>
              <w:rPr>
                <w:noProof/>
                <w:webHidden/>
              </w:rPr>
            </w:r>
            <w:r>
              <w:rPr>
                <w:noProof/>
                <w:webHidden/>
              </w:rPr>
              <w:fldChar w:fldCharType="separate"/>
            </w:r>
            <w:r w:rsidR="00A1711D">
              <w:rPr>
                <w:noProof/>
                <w:webHidden/>
              </w:rPr>
              <w:t>3</w:t>
            </w:r>
            <w:r>
              <w:rPr>
                <w:noProof/>
                <w:webHidden/>
              </w:rPr>
              <w:fldChar w:fldCharType="end"/>
            </w:r>
          </w:hyperlink>
        </w:p>
        <w:p w14:paraId="69F5178B" w14:textId="47709FDD" w:rsidR="00135AC4" w:rsidRDefault="00135AC4">
          <w:pPr>
            <w:pStyle w:val="TOC3"/>
            <w:tabs>
              <w:tab w:val="right" w:leader="dot" w:pos="9926"/>
            </w:tabs>
            <w:rPr>
              <w:b w:val="0"/>
              <w:noProof/>
              <w:color w:val="auto"/>
              <w:sz w:val="22"/>
            </w:rPr>
          </w:pPr>
          <w:hyperlink w:anchor="_Toc7967568" w:history="1">
            <w:r w:rsidRPr="000A5732">
              <w:rPr>
                <w:rStyle w:val="Hyperlink"/>
                <w:noProof/>
              </w:rPr>
              <w:t>Target Audience</w:t>
            </w:r>
            <w:r>
              <w:rPr>
                <w:noProof/>
                <w:webHidden/>
              </w:rPr>
              <w:tab/>
            </w:r>
            <w:r>
              <w:rPr>
                <w:noProof/>
                <w:webHidden/>
              </w:rPr>
              <w:fldChar w:fldCharType="begin"/>
            </w:r>
            <w:r>
              <w:rPr>
                <w:noProof/>
                <w:webHidden/>
              </w:rPr>
              <w:instrText xml:space="preserve"> PAGEREF _Toc7967568 \h </w:instrText>
            </w:r>
            <w:r>
              <w:rPr>
                <w:noProof/>
                <w:webHidden/>
              </w:rPr>
            </w:r>
            <w:r>
              <w:rPr>
                <w:noProof/>
                <w:webHidden/>
              </w:rPr>
              <w:fldChar w:fldCharType="separate"/>
            </w:r>
            <w:r w:rsidR="00A1711D">
              <w:rPr>
                <w:noProof/>
                <w:webHidden/>
              </w:rPr>
              <w:t>5</w:t>
            </w:r>
            <w:r>
              <w:rPr>
                <w:noProof/>
                <w:webHidden/>
              </w:rPr>
              <w:fldChar w:fldCharType="end"/>
            </w:r>
          </w:hyperlink>
        </w:p>
        <w:p w14:paraId="7A95171E" w14:textId="2CBD7CC7" w:rsidR="00135AC4" w:rsidRDefault="00135AC4">
          <w:pPr>
            <w:pStyle w:val="TOC3"/>
            <w:tabs>
              <w:tab w:val="right" w:leader="dot" w:pos="9926"/>
            </w:tabs>
            <w:rPr>
              <w:b w:val="0"/>
              <w:noProof/>
              <w:color w:val="auto"/>
              <w:sz w:val="22"/>
            </w:rPr>
          </w:pPr>
          <w:hyperlink w:anchor="_Toc7967569" w:history="1">
            <w:r w:rsidRPr="000A5732">
              <w:rPr>
                <w:rStyle w:val="Hyperlink"/>
                <w:noProof/>
              </w:rPr>
              <w:t>Success Criteria</w:t>
            </w:r>
            <w:r>
              <w:rPr>
                <w:noProof/>
                <w:webHidden/>
              </w:rPr>
              <w:tab/>
            </w:r>
            <w:r>
              <w:rPr>
                <w:noProof/>
                <w:webHidden/>
              </w:rPr>
              <w:fldChar w:fldCharType="begin"/>
            </w:r>
            <w:r>
              <w:rPr>
                <w:noProof/>
                <w:webHidden/>
              </w:rPr>
              <w:instrText xml:space="preserve"> PAGEREF _Toc7967569 \h </w:instrText>
            </w:r>
            <w:r>
              <w:rPr>
                <w:noProof/>
                <w:webHidden/>
              </w:rPr>
            </w:r>
            <w:r>
              <w:rPr>
                <w:noProof/>
                <w:webHidden/>
              </w:rPr>
              <w:fldChar w:fldCharType="separate"/>
            </w:r>
            <w:r w:rsidR="00A1711D">
              <w:rPr>
                <w:noProof/>
                <w:webHidden/>
              </w:rPr>
              <w:t>5</w:t>
            </w:r>
            <w:r>
              <w:rPr>
                <w:noProof/>
                <w:webHidden/>
              </w:rPr>
              <w:fldChar w:fldCharType="end"/>
            </w:r>
          </w:hyperlink>
        </w:p>
        <w:p w14:paraId="44A4E21E" w14:textId="58FC7B8E" w:rsidR="00135AC4" w:rsidRDefault="00135AC4">
          <w:pPr>
            <w:pStyle w:val="TOC2"/>
            <w:tabs>
              <w:tab w:val="right" w:leader="dot" w:pos="9926"/>
            </w:tabs>
            <w:rPr>
              <w:b w:val="0"/>
              <w:noProof/>
              <w:color w:val="auto"/>
              <w:sz w:val="22"/>
            </w:rPr>
          </w:pPr>
          <w:hyperlink w:anchor="_Toc7967570" w:history="1">
            <w:r w:rsidRPr="000A5732">
              <w:rPr>
                <w:rStyle w:val="Hyperlink"/>
                <w:noProof/>
              </w:rPr>
              <w:t>Data</w:t>
            </w:r>
            <w:r>
              <w:rPr>
                <w:noProof/>
                <w:webHidden/>
              </w:rPr>
              <w:tab/>
            </w:r>
            <w:r>
              <w:rPr>
                <w:noProof/>
                <w:webHidden/>
              </w:rPr>
              <w:fldChar w:fldCharType="begin"/>
            </w:r>
            <w:r>
              <w:rPr>
                <w:noProof/>
                <w:webHidden/>
              </w:rPr>
              <w:instrText xml:space="preserve"> PAGEREF _Toc7967570 \h </w:instrText>
            </w:r>
            <w:r>
              <w:rPr>
                <w:noProof/>
                <w:webHidden/>
              </w:rPr>
            </w:r>
            <w:r>
              <w:rPr>
                <w:noProof/>
                <w:webHidden/>
              </w:rPr>
              <w:fldChar w:fldCharType="separate"/>
            </w:r>
            <w:r w:rsidR="00A1711D">
              <w:rPr>
                <w:noProof/>
                <w:webHidden/>
              </w:rPr>
              <w:t>6</w:t>
            </w:r>
            <w:r>
              <w:rPr>
                <w:noProof/>
                <w:webHidden/>
              </w:rPr>
              <w:fldChar w:fldCharType="end"/>
            </w:r>
          </w:hyperlink>
        </w:p>
        <w:p w14:paraId="04837B6F" w14:textId="15010E68" w:rsidR="00135AC4" w:rsidRDefault="00135AC4">
          <w:pPr>
            <w:pStyle w:val="TOC3"/>
            <w:tabs>
              <w:tab w:val="right" w:leader="dot" w:pos="9926"/>
            </w:tabs>
            <w:rPr>
              <w:b w:val="0"/>
              <w:noProof/>
              <w:color w:val="auto"/>
              <w:sz w:val="22"/>
            </w:rPr>
          </w:pPr>
          <w:hyperlink w:anchor="_Toc7967571" w:history="1">
            <w:r w:rsidRPr="000A5732">
              <w:rPr>
                <w:rStyle w:val="Hyperlink"/>
                <w:noProof/>
              </w:rPr>
              <w:t>Mumbai Neighborhood Data</w:t>
            </w:r>
            <w:r>
              <w:rPr>
                <w:noProof/>
                <w:webHidden/>
              </w:rPr>
              <w:tab/>
            </w:r>
            <w:r>
              <w:rPr>
                <w:noProof/>
                <w:webHidden/>
              </w:rPr>
              <w:fldChar w:fldCharType="begin"/>
            </w:r>
            <w:r>
              <w:rPr>
                <w:noProof/>
                <w:webHidden/>
              </w:rPr>
              <w:instrText xml:space="preserve"> PAGEREF _Toc7967571 \h </w:instrText>
            </w:r>
            <w:r>
              <w:rPr>
                <w:noProof/>
                <w:webHidden/>
              </w:rPr>
            </w:r>
            <w:r>
              <w:rPr>
                <w:noProof/>
                <w:webHidden/>
              </w:rPr>
              <w:fldChar w:fldCharType="separate"/>
            </w:r>
            <w:r w:rsidR="00A1711D">
              <w:rPr>
                <w:noProof/>
                <w:webHidden/>
              </w:rPr>
              <w:t>6</w:t>
            </w:r>
            <w:r>
              <w:rPr>
                <w:noProof/>
                <w:webHidden/>
              </w:rPr>
              <w:fldChar w:fldCharType="end"/>
            </w:r>
          </w:hyperlink>
        </w:p>
        <w:p w14:paraId="4322FF55" w14:textId="5E9C75CD" w:rsidR="00135AC4" w:rsidRDefault="00135AC4">
          <w:pPr>
            <w:pStyle w:val="TOC3"/>
            <w:tabs>
              <w:tab w:val="right" w:leader="dot" w:pos="9926"/>
            </w:tabs>
            <w:rPr>
              <w:b w:val="0"/>
              <w:noProof/>
              <w:color w:val="auto"/>
              <w:sz w:val="22"/>
            </w:rPr>
          </w:pPr>
          <w:hyperlink w:anchor="_Toc7967572" w:history="1">
            <w:r w:rsidRPr="000A5732">
              <w:rPr>
                <w:rStyle w:val="Hyperlink"/>
                <w:noProof/>
              </w:rPr>
              <w:t>Population Data Base</w:t>
            </w:r>
            <w:r>
              <w:rPr>
                <w:noProof/>
                <w:webHidden/>
              </w:rPr>
              <w:tab/>
            </w:r>
            <w:r>
              <w:rPr>
                <w:noProof/>
                <w:webHidden/>
              </w:rPr>
              <w:fldChar w:fldCharType="begin"/>
            </w:r>
            <w:r>
              <w:rPr>
                <w:noProof/>
                <w:webHidden/>
              </w:rPr>
              <w:instrText xml:space="preserve"> PAGEREF _Toc7967572 \h </w:instrText>
            </w:r>
            <w:r>
              <w:rPr>
                <w:noProof/>
                <w:webHidden/>
              </w:rPr>
            </w:r>
            <w:r>
              <w:rPr>
                <w:noProof/>
                <w:webHidden/>
              </w:rPr>
              <w:fldChar w:fldCharType="separate"/>
            </w:r>
            <w:r w:rsidR="00A1711D">
              <w:rPr>
                <w:noProof/>
                <w:webHidden/>
              </w:rPr>
              <w:t>6</w:t>
            </w:r>
            <w:r>
              <w:rPr>
                <w:noProof/>
                <w:webHidden/>
              </w:rPr>
              <w:fldChar w:fldCharType="end"/>
            </w:r>
          </w:hyperlink>
        </w:p>
        <w:p w14:paraId="30AA2796" w14:textId="0B698C5B" w:rsidR="00135AC4" w:rsidRDefault="00135AC4">
          <w:pPr>
            <w:pStyle w:val="TOC3"/>
            <w:tabs>
              <w:tab w:val="right" w:leader="dot" w:pos="9926"/>
            </w:tabs>
            <w:rPr>
              <w:b w:val="0"/>
              <w:noProof/>
              <w:color w:val="auto"/>
              <w:sz w:val="22"/>
            </w:rPr>
          </w:pPr>
          <w:hyperlink w:anchor="_Toc7967573" w:history="1">
            <w:r w:rsidRPr="000A5732">
              <w:rPr>
                <w:rStyle w:val="Hyperlink"/>
                <w:noProof/>
              </w:rPr>
              <w:t>Accessibility of the neighborhood</w:t>
            </w:r>
            <w:r>
              <w:rPr>
                <w:noProof/>
                <w:webHidden/>
              </w:rPr>
              <w:tab/>
            </w:r>
            <w:r>
              <w:rPr>
                <w:noProof/>
                <w:webHidden/>
              </w:rPr>
              <w:fldChar w:fldCharType="begin"/>
            </w:r>
            <w:r>
              <w:rPr>
                <w:noProof/>
                <w:webHidden/>
              </w:rPr>
              <w:instrText xml:space="preserve"> PAGEREF _Toc7967573 \h </w:instrText>
            </w:r>
            <w:r>
              <w:rPr>
                <w:noProof/>
                <w:webHidden/>
              </w:rPr>
            </w:r>
            <w:r>
              <w:rPr>
                <w:noProof/>
                <w:webHidden/>
              </w:rPr>
              <w:fldChar w:fldCharType="separate"/>
            </w:r>
            <w:r w:rsidR="00A1711D">
              <w:rPr>
                <w:noProof/>
                <w:webHidden/>
              </w:rPr>
              <w:t>7</w:t>
            </w:r>
            <w:r>
              <w:rPr>
                <w:noProof/>
                <w:webHidden/>
              </w:rPr>
              <w:fldChar w:fldCharType="end"/>
            </w:r>
          </w:hyperlink>
        </w:p>
        <w:p w14:paraId="0ABD78D1" w14:textId="30785D0D" w:rsidR="00135AC4" w:rsidRDefault="00135AC4">
          <w:pPr>
            <w:pStyle w:val="TOC3"/>
            <w:tabs>
              <w:tab w:val="right" w:leader="dot" w:pos="9926"/>
            </w:tabs>
            <w:rPr>
              <w:b w:val="0"/>
              <w:noProof/>
              <w:color w:val="auto"/>
              <w:sz w:val="22"/>
            </w:rPr>
          </w:pPr>
          <w:hyperlink w:anchor="_Toc7967574" w:history="1">
            <w:r w:rsidRPr="000A5732">
              <w:rPr>
                <w:rStyle w:val="Hyperlink"/>
                <w:noProof/>
              </w:rPr>
              <w:t>Total Number of Restaurants</w:t>
            </w:r>
            <w:r>
              <w:rPr>
                <w:noProof/>
                <w:webHidden/>
              </w:rPr>
              <w:tab/>
            </w:r>
            <w:r>
              <w:rPr>
                <w:noProof/>
                <w:webHidden/>
              </w:rPr>
              <w:fldChar w:fldCharType="begin"/>
            </w:r>
            <w:r>
              <w:rPr>
                <w:noProof/>
                <w:webHidden/>
              </w:rPr>
              <w:instrText xml:space="preserve"> PAGEREF _Toc7967574 \h </w:instrText>
            </w:r>
            <w:r>
              <w:rPr>
                <w:noProof/>
                <w:webHidden/>
              </w:rPr>
            </w:r>
            <w:r>
              <w:rPr>
                <w:noProof/>
                <w:webHidden/>
              </w:rPr>
              <w:fldChar w:fldCharType="separate"/>
            </w:r>
            <w:r w:rsidR="00A1711D">
              <w:rPr>
                <w:noProof/>
                <w:webHidden/>
              </w:rPr>
              <w:t>7</w:t>
            </w:r>
            <w:r>
              <w:rPr>
                <w:noProof/>
                <w:webHidden/>
              </w:rPr>
              <w:fldChar w:fldCharType="end"/>
            </w:r>
          </w:hyperlink>
        </w:p>
        <w:p w14:paraId="21D09CCE" w14:textId="6BB03820" w:rsidR="00135AC4" w:rsidRDefault="00135AC4">
          <w:pPr>
            <w:pStyle w:val="TOC2"/>
            <w:tabs>
              <w:tab w:val="right" w:leader="dot" w:pos="9926"/>
            </w:tabs>
            <w:rPr>
              <w:b w:val="0"/>
              <w:noProof/>
              <w:color w:val="auto"/>
              <w:sz w:val="22"/>
            </w:rPr>
          </w:pPr>
          <w:hyperlink w:anchor="_Toc7967575" w:history="1">
            <w:r w:rsidRPr="000A5732">
              <w:rPr>
                <w:rStyle w:val="Hyperlink"/>
                <w:noProof/>
              </w:rPr>
              <w:t>Methodology</w:t>
            </w:r>
            <w:r>
              <w:rPr>
                <w:noProof/>
                <w:webHidden/>
              </w:rPr>
              <w:tab/>
            </w:r>
            <w:r>
              <w:rPr>
                <w:noProof/>
                <w:webHidden/>
              </w:rPr>
              <w:fldChar w:fldCharType="begin"/>
            </w:r>
            <w:r>
              <w:rPr>
                <w:noProof/>
                <w:webHidden/>
              </w:rPr>
              <w:instrText xml:space="preserve"> PAGEREF _Toc7967575 \h </w:instrText>
            </w:r>
            <w:r>
              <w:rPr>
                <w:noProof/>
                <w:webHidden/>
              </w:rPr>
            </w:r>
            <w:r>
              <w:rPr>
                <w:noProof/>
                <w:webHidden/>
              </w:rPr>
              <w:fldChar w:fldCharType="separate"/>
            </w:r>
            <w:r w:rsidR="00A1711D">
              <w:rPr>
                <w:noProof/>
                <w:webHidden/>
              </w:rPr>
              <w:t>8</w:t>
            </w:r>
            <w:r>
              <w:rPr>
                <w:noProof/>
                <w:webHidden/>
              </w:rPr>
              <w:fldChar w:fldCharType="end"/>
            </w:r>
          </w:hyperlink>
        </w:p>
        <w:p w14:paraId="5B1C4B20" w14:textId="025F9A71" w:rsidR="00135AC4" w:rsidRDefault="00135AC4">
          <w:pPr>
            <w:pStyle w:val="TOC3"/>
            <w:tabs>
              <w:tab w:val="right" w:leader="dot" w:pos="9926"/>
            </w:tabs>
            <w:rPr>
              <w:b w:val="0"/>
              <w:noProof/>
              <w:color w:val="auto"/>
              <w:sz w:val="22"/>
            </w:rPr>
          </w:pPr>
          <w:hyperlink w:anchor="_Toc7967576" w:history="1">
            <w:r w:rsidRPr="000A5732">
              <w:rPr>
                <w:rStyle w:val="Hyperlink"/>
                <w:noProof/>
              </w:rPr>
              <w:t>Exploratory Data Analysis</w:t>
            </w:r>
            <w:r>
              <w:rPr>
                <w:noProof/>
                <w:webHidden/>
              </w:rPr>
              <w:tab/>
            </w:r>
            <w:r>
              <w:rPr>
                <w:noProof/>
                <w:webHidden/>
              </w:rPr>
              <w:fldChar w:fldCharType="begin"/>
            </w:r>
            <w:r>
              <w:rPr>
                <w:noProof/>
                <w:webHidden/>
              </w:rPr>
              <w:instrText xml:space="preserve"> PAGEREF _Toc7967576 \h </w:instrText>
            </w:r>
            <w:r>
              <w:rPr>
                <w:noProof/>
                <w:webHidden/>
              </w:rPr>
            </w:r>
            <w:r>
              <w:rPr>
                <w:noProof/>
                <w:webHidden/>
              </w:rPr>
              <w:fldChar w:fldCharType="separate"/>
            </w:r>
            <w:r w:rsidR="00A1711D">
              <w:rPr>
                <w:noProof/>
                <w:webHidden/>
              </w:rPr>
              <w:t>8</w:t>
            </w:r>
            <w:r>
              <w:rPr>
                <w:noProof/>
                <w:webHidden/>
              </w:rPr>
              <w:fldChar w:fldCharType="end"/>
            </w:r>
          </w:hyperlink>
        </w:p>
        <w:p w14:paraId="677ADE9E" w14:textId="30F544C4" w:rsidR="00135AC4" w:rsidRDefault="00135AC4">
          <w:pPr>
            <w:pStyle w:val="TOC3"/>
            <w:tabs>
              <w:tab w:val="right" w:leader="dot" w:pos="9926"/>
            </w:tabs>
            <w:rPr>
              <w:b w:val="0"/>
              <w:noProof/>
              <w:color w:val="auto"/>
              <w:sz w:val="22"/>
            </w:rPr>
          </w:pPr>
          <w:hyperlink w:anchor="_Toc7967577" w:history="1">
            <w:r w:rsidRPr="000A5732">
              <w:rPr>
                <w:rStyle w:val="Hyperlink"/>
                <w:noProof/>
              </w:rPr>
              <w:t>Clustering of Neighborhoods</w:t>
            </w:r>
            <w:r>
              <w:rPr>
                <w:noProof/>
                <w:webHidden/>
              </w:rPr>
              <w:tab/>
            </w:r>
            <w:r>
              <w:rPr>
                <w:noProof/>
                <w:webHidden/>
              </w:rPr>
              <w:fldChar w:fldCharType="begin"/>
            </w:r>
            <w:r>
              <w:rPr>
                <w:noProof/>
                <w:webHidden/>
              </w:rPr>
              <w:instrText xml:space="preserve"> PAGEREF _Toc7967577 \h </w:instrText>
            </w:r>
            <w:r>
              <w:rPr>
                <w:noProof/>
                <w:webHidden/>
              </w:rPr>
            </w:r>
            <w:r>
              <w:rPr>
                <w:noProof/>
                <w:webHidden/>
              </w:rPr>
              <w:fldChar w:fldCharType="separate"/>
            </w:r>
            <w:r w:rsidR="00A1711D">
              <w:rPr>
                <w:noProof/>
                <w:webHidden/>
              </w:rPr>
              <w:t>12</w:t>
            </w:r>
            <w:r>
              <w:rPr>
                <w:noProof/>
                <w:webHidden/>
              </w:rPr>
              <w:fldChar w:fldCharType="end"/>
            </w:r>
          </w:hyperlink>
        </w:p>
        <w:p w14:paraId="6FBB44FD" w14:textId="7940831A" w:rsidR="00135AC4" w:rsidRDefault="00135AC4">
          <w:pPr>
            <w:pStyle w:val="TOC2"/>
            <w:tabs>
              <w:tab w:val="right" w:leader="dot" w:pos="9926"/>
            </w:tabs>
            <w:rPr>
              <w:b w:val="0"/>
              <w:noProof/>
              <w:color w:val="auto"/>
              <w:sz w:val="22"/>
            </w:rPr>
          </w:pPr>
          <w:hyperlink w:anchor="_Toc7967578" w:history="1">
            <w:r w:rsidRPr="000A5732">
              <w:rPr>
                <w:rStyle w:val="Hyperlink"/>
                <w:noProof/>
              </w:rPr>
              <w:t>Results</w:t>
            </w:r>
            <w:r>
              <w:rPr>
                <w:noProof/>
                <w:webHidden/>
              </w:rPr>
              <w:tab/>
            </w:r>
            <w:r>
              <w:rPr>
                <w:noProof/>
                <w:webHidden/>
              </w:rPr>
              <w:fldChar w:fldCharType="begin"/>
            </w:r>
            <w:r>
              <w:rPr>
                <w:noProof/>
                <w:webHidden/>
              </w:rPr>
              <w:instrText xml:space="preserve"> PAGEREF _Toc7967578 \h </w:instrText>
            </w:r>
            <w:r>
              <w:rPr>
                <w:noProof/>
                <w:webHidden/>
              </w:rPr>
            </w:r>
            <w:r>
              <w:rPr>
                <w:noProof/>
                <w:webHidden/>
              </w:rPr>
              <w:fldChar w:fldCharType="separate"/>
            </w:r>
            <w:r w:rsidR="00A1711D">
              <w:rPr>
                <w:noProof/>
                <w:webHidden/>
              </w:rPr>
              <w:t>14</w:t>
            </w:r>
            <w:r>
              <w:rPr>
                <w:noProof/>
                <w:webHidden/>
              </w:rPr>
              <w:fldChar w:fldCharType="end"/>
            </w:r>
          </w:hyperlink>
        </w:p>
        <w:p w14:paraId="7E5285D5" w14:textId="02F845D1" w:rsidR="00135AC4" w:rsidRDefault="00135AC4">
          <w:pPr>
            <w:pStyle w:val="TOC2"/>
            <w:tabs>
              <w:tab w:val="right" w:leader="dot" w:pos="9926"/>
            </w:tabs>
            <w:rPr>
              <w:b w:val="0"/>
              <w:noProof/>
              <w:color w:val="auto"/>
              <w:sz w:val="22"/>
            </w:rPr>
          </w:pPr>
          <w:hyperlink w:anchor="_Toc7967579" w:history="1">
            <w:r w:rsidRPr="000A5732">
              <w:rPr>
                <w:rStyle w:val="Hyperlink"/>
                <w:noProof/>
              </w:rPr>
              <w:t>Discussion</w:t>
            </w:r>
            <w:r>
              <w:rPr>
                <w:noProof/>
                <w:webHidden/>
              </w:rPr>
              <w:tab/>
            </w:r>
            <w:r>
              <w:rPr>
                <w:noProof/>
                <w:webHidden/>
              </w:rPr>
              <w:fldChar w:fldCharType="begin"/>
            </w:r>
            <w:r>
              <w:rPr>
                <w:noProof/>
                <w:webHidden/>
              </w:rPr>
              <w:instrText xml:space="preserve"> PAGEREF _Toc7967579 \h </w:instrText>
            </w:r>
            <w:r>
              <w:rPr>
                <w:noProof/>
                <w:webHidden/>
              </w:rPr>
            </w:r>
            <w:r>
              <w:rPr>
                <w:noProof/>
                <w:webHidden/>
              </w:rPr>
              <w:fldChar w:fldCharType="separate"/>
            </w:r>
            <w:r w:rsidR="00A1711D">
              <w:rPr>
                <w:noProof/>
                <w:webHidden/>
              </w:rPr>
              <w:t>15</w:t>
            </w:r>
            <w:r>
              <w:rPr>
                <w:noProof/>
                <w:webHidden/>
              </w:rPr>
              <w:fldChar w:fldCharType="end"/>
            </w:r>
          </w:hyperlink>
        </w:p>
        <w:p w14:paraId="3EE53A2F" w14:textId="1B80F892" w:rsidR="00135AC4" w:rsidRDefault="00135AC4">
          <w:pPr>
            <w:pStyle w:val="TOC2"/>
            <w:tabs>
              <w:tab w:val="right" w:leader="dot" w:pos="9926"/>
            </w:tabs>
            <w:rPr>
              <w:b w:val="0"/>
              <w:noProof/>
              <w:color w:val="auto"/>
              <w:sz w:val="22"/>
            </w:rPr>
          </w:pPr>
          <w:hyperlink w:anchor="_Toc7967580" w:history="1">
            <w:r w:rsidRPr="000A5732">
              <w:rPr>
                <w:rStyle w:val="Hyperlink"/>
                <w:noProof/>
              </w:rPr>
              <w:t>Conclusion</w:t>
            </w:r>
            <w:r>
              <w:rPr>
                <w:noProof/>
                <w:webHidden/>
              </w:rPr>
              <w:tab/>
            </w:r>
            <w:r>
              <w:rPr>
                <w:noProof/>
                <w:webHidden/>
              </w:rPr>
              <w:fldChar w:fldCharType="begin"/>
            </w:r>
            <w:r>
              <w:rPr>
                <w:noProof/>
                <w:webHidden/>
              </w:rPr>
              <w:instrText xml:space="preserve"> PAGEREF _Toc7967580 \h </w:instrText>
            </w:r>
            <w:r>
              <w:rPr>
                <w:noProof/>
                <w:webHidden/>
              </w:rPr>
            </w:r>
            <w:r>
              <w:rPr>
                <w:noProof/>
                <w:webHidden/>
              </w:rPr>
              <w:fldChar w:fldCharType="separate"/>
            </w:r>
            <w:r w:rsidR="00A1711D">
              <w:rPr>
                <w:noProof/>
                <w:webHidden/>
              </w:rPr>
              <w:t>15</w:t>
            </w:r>
            <w:r>
              <w:rPr>
                <w:noProof/>
                <w:webHidden/>
              </w:rPr>
              <w:fldChar w:fldCharType="end"/>
            </w:r>
          </w:hyperlink>
        </w:p>
        <w:p w14:paraId="1320EFF9" w14:textId="1F4496FB" w:rsidR="007215FE" w:rsidRDefault="007215FE">
          <w:r>
            <w:rPr>
              <w:bCs/>
              <w:noProof/>
            </w:rPr>
            <w:fldChar w:fldCharType="end"/>
          </w:r>
        </w:p>
      </w:sdtContent>
    </w:sdt>
    <w:p w14:paraId="3BC1BFD0" w14:textId="12E8621C" w:rsidR="007215FE" w:rsidRDefault="007215FE"/>
    <w:tbl>
      <w:tblPr>
        <w:tblW w:w="9999" w:type="dxa"/>
        <w:tblInd w:w="40" w:type="dxa"/>
        <w:tblCellMar>
          <w:left w:w="0" w:type="dxa"/>
          <w:right w:w="0" w:type="dxa"/>
        </w:tblCellMar>
        <w:tblLook w:val="0000" w:firstRow="0" w:lastRow="0" w:firstColumn="0" w:lastColumn="0" w:noHBand="0" w:noVBand="0"/>
      </w:tblPr>
      <w:tblGrid>
        <w:gridCol w:w="9999"/>
      </w:tblGrid>
      <w:tr w:rsidR="00D077E9" w14:paraId="00E3B63A" w14:textId="77777777" w:rsidTr="00DF027C">
        <w:trPr>
          <w:trHeight w:val="3546"/>
        </w:trPr>
        <w:tc>
          <w:tcPr>
            <w:tcW w:w="9999" w:type="dxa"/>
          </w:tcPr>
          <w:p w14:paraId="1BA1F2DA" w14:textId="7B45B1C5" w:rsidR="005C27E8" w:rsidRDefault="008B16E4" w:rsidP="005C27E8">
            <w:pPr>
              <w:pStyle w:val="Heading1"/>
              <w:jc w:val="center"/>
            </w:pPr>
            <w:bookmarkStart w:id="1" w:name="_Toc7967563"/>
            <w:r w:rsidRPr="008B16E4">
              <w:lastRenderedPageBreak/>
              <w:t>The Battle of</w:t>
            </w:r>
            <w:r w:rsidR="00510ECA">
              <w:t xml:space="preserve"> </w:t>
            </w:r>
            <w:r w:rsidR="00510ECA" w:rsidRPr="005C27E8">
              <w:t>Mumbai</w:t>
            </w:r>
            <w:r w:rsidR="00510ECA">
              <w:t xml:space="preserve"> </w:t>
            </w:r>
            <w:r w:rsidRPr="008B16E4">
              <w:t>Neighborhoods</w:t>
            </w:r>
            <w:bookmarkEnd w:id="1"/>
          </w:p>
          <w:p w14:paraId="6DB0D053" w14:textId="0FE33CD8" w:rsidR="005C27E8" w:rsidRDefault="008B16E4" w:rsidP="005C27E8">
            <w:pPr>
              <w:pStyle w:val="Heading1"/>
              <w:jc w:val="center"/>
            </w:pPr>
            <w:bookmarkStart w:id="2" w:name="_Toc7967564"/>
            <w:r w:rsidRPr="008B16E4">
              <w:t>For Next Chinese Restaurant</w:t>
            </w:r>
            <w:bookmarkEnd w:id="2"/>
          </w:p>
          <w:p w14:paraId="736F31DF" w14:textId="77777777" w:rsidR="005C27E8" w:rsidRDefault="005C27E8" w:rsidP="00690811">
            <w:pPr>
              <w:pStyle w:val="Heading2"/>
            </w:pPr>
          </w:p>
          <w:p w14:paraId="33A70C8B" w14:textId="1F9D5FC1" w:rsidR="00510ECA" w:rsidRPr="00510ECA" w:rsidRDefault="00510ECA" w:rsidP="00690811">
            <w:pPr>
              <w:pStyle w:val="Heading2"/>
            </w:pPr>
            <w:bookmarkStart w:id="3" w:name="_Toc7967565"/>
            <w:r w:rsidRPr="00510ECA">
              <w:t xml:space="preserve">Introduction &amp; Business </w:t>
            </w:r>
            <w:r w:rsidRPr="0053207C">
              <w:t>Problem</w:t>
            </w:r>
            <w:bookmarkEnd w:id="3"/>
          </w:p>
          <w:p w14:paraId="27A2E62B" w14:textId="74719AD9" w:rsidR="00DF027C" w:rsidRPr="00690811" w:rsidRDefault="0053207C" w:rsidP="00690811">
            <w:pPr>
              <w:pStyle w:val="Heading3"/>
              <w:rPr>
                <w:b/>
              </w:rPr>
            </w:pPr>
            <w:bookmarkStart w:id="4" w:name="_Toc7967566"/>
            <w:r w:rsidRPr="00690811">
              <w:rPr>
                <w:b/>
              </w:rPr>
              <w:t>Problem Background</w:t>
            </w:r>
            <w:bookmarkEnd w:id="4"/>
          </w:p>
          <w:p w14:paraId="0E8A8DE1" w14:textId="77777777" w:rsidR="0053207C" w:rsidRDefault="0053207C" w:rsidP="00DF027C"/>
          <w:p w14:paraId="2543039F" w14:textId="142F3B12" w:rsidR="00193232" w:rsidRPr="00F71B10" w:rsidRDefault="00510ECA" w:rsidP="0053207C">
            <w:pPr>
              <w:pStyle w:val="Content"/>
              <w:rPr>
                <w:sz w:val="22"/>
              </w:rPr>
            </w:pPr>
            <w:r w:rsidRPr="00F71B10">
              <w:rPr>
                <w:b/>
                <w:bCs/>
                <w:sz w:val="22"/>
              </w:rPr>
              <w:t>Mumbai</w:t>
            </w:r>
            <w:r w:rsidRPr="00F71B10">
              <w:rPr>
                <w:sz w:val="22"/>
              </w:rPr>
              <w:t>, formerly </w:t>
            </w:r>
            <w:r w:rsidRPr="00F71B10">
              <w:rPr>
                <w:b/>
                <w:bCs/>
                <w:sz w:val="22"/>
              </w:rPr>
              <w:t>Bombay</w:t>
            </w:r>
            <w:r w:rsidRPr="00F71B10">
              <w:rPr>
                <w:sz w:val="22"/>
              </w:rPr>
              <w:t>, city, capital of </w:t>
            </w:r>
            <w:hyperlink r:id="rId11" w:history="1">
              <w:r w:rsidRPr="00F71B10">
                <w:rPr>
                  <w:sz w:val="22"/>
                </w:rPr>
                <w:t>Maharashtra</w:t>
              </w:r>
            </w:hyperlink>
            <w:r w:rsidRPr="00F71B10">
              <w:rPr>
                <w:sz w:val="22"/>
              </w:rPr>
              <w:t> state, southwestern </w:t>
            </w:r>
            <w:hyperlink r:id="rId12" w:history="1">
              <w:r w:rsidRPr="00F71B10">
                <w:rPr>
                  <w:sz w:val="22"/>
                </w:rPr>
                <w:t>India</w:t>
              </w:r>
            </w:hyperlink>
            <w:r w:rsidRPr="00F71B10">
              <w:rPr>
                <w:sz w:val="22"/>
              </w:rPr>
              <w:t xml:space="preserve">. It is the country’s financial and commercial </w:t>
            </w:r>
            <w:r w:rsidR="00193232" w:rsidRPr="00F71B10">
              <w:rPr>
                <w:sz w:val="22"/>
              </w:rPr>
              <w:t>center</w:t>
            </w:r>
            <w:r w:rsidRPr="00F71B10">
              <w:rPr>
                <w:sz w:val="22"/>
              </w:rPr>
              <w:t xml:space="preserve"> and its principal port on the </w:t>
            </w:r>
            <w:hyperlink r:id="rId13" w:history="1">
              <w:r w:rsidRPr="00F71B10">
                <w:rPr>
                  <w:sz w:val="22"/>
                </w:rPr>
                <w:t>Arabian Sea</w:t>
              </w:r>
            </w:hyperlink>
            <w:r w:rsidRPr="00F71B10">
              <w:rPr>
                <w:sz w:val="22"/>
              </w:rPr>
              <w:t>.</w:t>
            </w:r>
            <w:r w:rsidR="0053207C" w:rsidRPr="00F71B10">
              <w:rPr>
                <w:sz w:val="22"/>
              </w:rPr>
              <w:t xml:space="preserve"> </w:t>
            </w:r>
            <w:r w:rsidR="00193232" w:rsidRPr="00F71B10">
              <w:rPr>
                <w:sz w:val="22"/>
              </w:rPr>
              <w:t xml:space="preserve">Located on Maharashtra’s coast, Mumbai is India’s most-populous city, and it is one of the largest and most densely populated urban areas in the world. </w:t>
            </w:r>
          </w:p>
          <w:p w14:paraId="5C1F517C" w14:textId="77777777" w:rsidR="00193232" w:rsidRPr="00F71B10" w:rsidRDefault="00193232" w:rsidP="0053207C">
            <w:pPr>
              <w:pStyle w:val="Content"/>
              <w:rPr>
                <w:sz w:val="22"/>
              </w:rPr>
            </w:pPr>
          </w:p>
          <w:p w14:paraId="748E6A25" w14:textId="16EEA43C" w:rsidR="00193232" w:rsidRPr="00F71B10" w:rsidRDefault="00193232" w:rsidP="0053207C">
            <w:pPr>
              <w:pStyle w:val="Content"/>
              <w:rPr>
                <w:sz w:val="22"/>
              </w:rPr>
            </w:pPr>
            <w:r w:rsidRPr="00F71B10">
              <w:rPr>
                <w:sz w:val="22"/>
              </w:rPr>
              <w:t>Mumbai, long the center of India’s cotton textile industry, subsequently developed a highly diversified manufacturing sector that included an increasingly important information technology (IT) component. In addition, the city’s commercial and financial institutions are strong and vigorous, and Mumbai serves as the country’s financial hub</w:t>
            </w:r>
          </w:p>
          <w:p w14:paraId="04960B04" w14:textId="77777777" w:rsidR="00193232" w:rsidRPr="00F71B10" w:rsidRDefault="00193232" w:rsidP="0053207C">
            <w:pPr>
              <w:pStyle w:val="Content"/>
              <w:rPr>
                <w:sz w:val="22"/>
              </w:rPr>
            </w:pPr>
          </w:p>
          <w:p w14:paraId="01EC508B" w14:textId="3885EB06" w:rsidR="00193232" w:rsidRPr="00F71B10" w:rsidRDefault="00193232" w:rsidP="0053207C">
            <w:pPr>
              <w:pStyle w:val="Content"/>
              <w:rPr>
                <w:sz w:val="22"/>
              </w:rPr>
            </w:pPr>
            <w:r w:rsidRPr="00F71B10">
              <w:rPr>
                <w:sz w:val="22"/>
              </w:rPr>
              <w:t>Mumbai's business opportunities, as well as its potential to offer a higher </w:t>
            </w:r>
            <w:hyperlink r:id="rId14" w:tooltip="Standard of living in India" w:history="1">
              <w:r w:rsidRPr="00F71B10">
                <w:rPr>
                  <w:sz w:val="22"/>
                </w:rPr>
                <w:t>standard of living</w:t>
              </w:r>
            </w:hyperlink>
            <w:r w:rsidRPr="00F71B10">
              <w:rPr>
                <w:sz w:val="22"/>
              </w:rPr>
              <w:t>, attract migrants from all over India, making the city a </w:t>
            </w:r>
            <w:hyperlink r:id="rId15" w:tooltip="Melting pot" w:history="1">
              <w:r w:rsidRPr="00F71B10">
                <w:rPr>
                  <w:sz w:val="22"/>
                </w:rPr>
                <w:t>melting pot</w:t>
              </w:r>
            </w:hyperlink>
            <w:r w:rsidRPr="00F71B10">
              <w:rPr>
                <w:sz w:val="22"/>
              </w:rPr>
              <w:t> of many communities and </w:t>
            </w:r>
            <w:hyperlink r:id="rId16" w:tooltip="Culture of India" w:history="1">
              <w:r w:rsidRPr="00F71B10">
                <w:rPr>
                  <w:sz w:val="22"/>
                </w:rPr>
                <w:t>cultures</w:t>
              </w:r>
            </w:hyperlink>
            <w:r w:rsidRPr="00F71B10">
              <w:rPr>
                <w:sz w:val="22"/>
              </w:rPr>
              <w:t>.</w:t>
            </w:r>
          </w:p>
          <w:p w14:paraId="0984631D" w14:textId="77777777" w:rsidR="00F82D88" w:rsidRPr="00F71B10" w:rsidRDefault="00F82D88" w:rsidP="00690811">
            <w:pPr>
              <w:pStyle w:val="Content"/>
              <w:rPr>
                <w:sz w:val="22"/>
              </w:rPr>
            </w:pPr>
          </w:p>
          <w:p w14:paraId="004DAD27" w14:textId="5AEDF668" w:rsidR="00690811" w:rsidRPr="00F71B10" w:rsidRDefault="00F82D88" w:rsidP="00690811">
            <w:pPr>
              <w:pStyle w:val="Content"/>
              <w:rPr>
                <w:sz w:val="22"/>
              </w:rPr>
            </w:pPr>
            <w:r w:rsidRPr="00F71B10">
              <w:rPr>
                <w:sz w:val="22"/>
              </w:rPr>
              <w:t>T</w:t>
            </w:r>
            <w:r w:rsidR="00690811" w:rsidRPr="00F71B10">
              <w:rPr>
                <w:sz w:val="22"/>
              </w:rPr>
              <w:t xml:space="preserve">he market </w:t>
            </w:r>
            <w:r w:rsidRPr="00F71B10">
              <w:rPr>
                <w:sz w:val="22"/>
              </w:rPr>
              <w:t xml:space="preserve">in Mumbai </w:t>
            </w:r>
            <w:r w:rsidR="00690811" w:rsidRPr="00F71B10">
              <w:rPr>
                <w:sz w:val="22"/>
              </w:rPr>
              <w:t>is highly competitive.</w:t>
            </w:r>
            <w:r w:rsidRPr="00F71B10">
              <w:rPr>
                <w:sz w:val="22"/>
              </w:rPr>
              <w:t xml:space="preserve"> I</w:t>
            </w:r>
            <w:r w:rsidR="00690811" w:rsidRPr="00F71B10">
              <w:rPr>
                <w:sz w:val="22"/>
              </w:rPr>
              <w:t xml:space="preserve">t is highly developed city </w:t>
            </w:r>
            <w:r w:rsidRPr="00F71B10">
              <w:rPr>
                <w:sz w:val="22"/>
              </w:rPr>
              <w:t xml:space="preserve">and hence </w:t>
            </w:r>
            <w:r w:rsidR="00690811" w:rsidRPr="00F71B10">
              <w:rPr>
                <w:sz w:val="22"/>
              </w:rPr>
              <w:t>cost of doing</w:t>
            </w:r>
          </w:p>
          <w:p w14:paraId="3EF85369" w14:textId="31122602" w:rsidR="00690811" w:rsidRPr="00F71B10" w:rsidRDefault="00690811" w:rsidP="00690811">
            <w:pPr>
              <w:pStyle w:val="Content"/>
              <w:rPr>
                <w:sz w:val="22"/>
              </w:rPr>
            </w:pPr>
            <w:r w:rsidRPr="00F71B10">
              <w:rPr>
                <w:sz w:val="22"/>
              </w:rPr>
              <w:t>business is also one of the highest. Thus, any new business venture or expansion needs to be analyzed</w:t>
            </w:r>
          </w:p>
          <w:p w14:paraId="57A4BD5C" w14:textId="77777777" w:rsidR="00690811" w:rsidRPr="00F71B10" w:rsidRDefault="00690811" w:rsidP="00690811">
            <w:pPr>
              <w:pStyle w:val="Content"/>
              <w:rPr>
                <w:sz w:val="22"/>
              </w:rPr>
            </w:pPr>
            <w:r w:rsidRPr="00F71B10">
              <w:rPr>
                <w:sz w:val="22"/>
              </w:rPr>
              <w:t>carefully. The insights derived from analysis will give good understanding of the business</w:t>
            </w:r>
          </w:p>
          <w:p w14:paraId="2CAE81D0" w14:textId="466BDC39" w:rsidR="00690811" w:rsidRPr="00F71B10" w:rsidRDefault="00690811" w:rsidP="00690811">
            <w:pPr>
              <w:pStyle w:val="Content"/>
              <w:rPr>
                <w:sz w:val="22"/>
              </w:rPr>
            </w:pPr>
            <w:r w:rsidRPr="00F71B10">
              <w:rPr>
                <w:sz w:val="22"/>
              </w:rPr>
              <w:t xml:space="preserve">environment which </w:t>
            </w:r>
            <w:r w:rsidR="00F82D88" w:rsidRPr="00F71B10">
              <w:rPr>
                <w:sz w:val="22"/>
              </w:rPr>
              <w:t xml:space="preserve">will </w:t>
            </w:r>
            <w:r w:rsidRPr="00F71B10">
              <w:rPr>
                <w:sz w:val="22"/>
              </w:rPr>
              <w:t>help in strategically targeting the market. This will help in reduction of risk</w:t>
            </w:r>
            <w:r w:rsidR="00F82D88" w:rsidRPr="00F71B10">
              <w:rPr>
                <w:sz w:val="22"/>
              </w:rPr>
              <w:t xml:space="preserve"> and </w:t>
            </w:r>
            <w:r w:rsidRPr="00F71B10">
              <w:rPr>
                <w:sz w:val="22"/>
              </w:rPr>
              <w:t>the Return on Investment will be reasonable.</w:t>
            </w:r>
          </w:p>
          <w:p w14:paraId="477C2BAA" w14:textId="73606BF8" w:rsidR="00690811" w:rsidRDefault="00690811" w:rsidP="00690811">
            <w:pPr>
              <w:pStyle w:val="Content"/>
            </w:pPr>
          </w:p>
          <w:p w14:paraId="551AF2BE" w14:textId="32EC503F" w:rsidR="00690811" w:rsidRDefault="00F82D88" w:rsidP="00F82D88">
            <w:pPr>
              <w:pStyle w:val="Heading3"/>
            </w:pPr>
            <w:bookmarkStart w:id="5" w:name="_Toc7967567"/>
            <w:r>
              <w:t>Problem Description</w:t>
            </w:r>
            <w:bookmarkEnd w:id="5"/>
          </w:p>
          <w:p w14:paraId="271FE016" w14:textId="0CE46444" w:rsidR="00690811" w:rsidRDefault="00690811" w:rsidP="00690811">
            <w:pPr>
              <w:pStyle w:val="Content"/>
            </w:pPr>
          </w:p>
          <w:p w14:paraId="3B31A0D6" w14:textId="296DC0AD" w:rsidR="00AE5480" w:rsidRPr="00F71B10" w:rsidRDefault="00AE5480" w:rsidP="00AE5480">
            <w:pPr>
              <w:pStyle w:val="Content"/>
              <w:rPr>
                <w:sz w:val="22"/>
              </w:rPr>
            </w:pPr>
            <w:r w:rsidRPr="00F71B10">
              <w:rPr>
                <w:sz w:val="22"/>
              </w:rPr>
              <w:t xml:space="preserve">Running a restaurant is more than just offering food in exchange for money. One is offering an experience to customers based on items such as the decor, food, and service. As the owner, one must determine the type of experience one wants to give customers. Even after one has decided on the type of restaurant, one needs to make sure there is a market for it, the concept is within budget, </w:t>
            </w:r>
            <w:r w:rsidR="00521922" w:rsidRPr="00F71B10">
              <w:rPr>
                <w:sz w:val="22"/>
              </w:rPr>
              <w:t>and find</w:t>
            </w:r>
            <w:r w:rsidRPr="00F71B10">
              <w:rPr>
                <w:sz w:val="22"/>
              </w:rPr>
              <w:t xml:space="preserve"> the right location. </w:t>
            </w:r>
            <w:r w:rsidR="00CD30FD" w:rsidRPr="00F71B10">
              <w:rPr>
                <w:b/>
                <w:sz w:val="22"/>
              </w:rPr>
              <w:t>In this report we will be using the data science way to find the best possible location in Mumbai for opening a Chinese restaurant.</w:t>
            </w:r>
          </w:p>
          <w:p w14:paraId="30E747FD" w14:textId="1200B95B" w:rsidR="00690811" w:rsidRPr="00F71B10" w:rsidRDefault="00690811" w:rsidP="00690811">
            <w:pPr>
              <w:pStyle w:val="Content"/>
              <w:rPr>
                <w:sz w:val="22"/>
              </w:rPr>
            </w:pPr>
          </w:p>
          <w:p w14:paraId="40D38B9C" w14:textId="59FB25E3" w:rsidR="00521922" w:rsidRPr="00F71B10" w:rsidRDefault="00521922" w:rsidP="00690811">
            <w:pPr>
              <w:pStyle w:val="Content"/>
              <w:rPr>
                <w:sz w:val="22"/>
              </w:rPr>
            </w:pPr>
            <w:r w:rsidRPr="00F71B10">
              <w:rPr>
                <w:sz w:val="22"/>
              </w:rPr>
              <w:t xml:space="preserve">Keeping in line with Mumbai’s cosmopolitan atmosphere the scene for dining and eating out in Mumbai is fabulously all-inclusive. The city has an extensive range of fine restaurants serving Indian, French, Italian, Chinese, Thai, Japanese, Lebanese, Arab and Mexican food. The best restaurants of Mumbai run the gamut </w:t>
            </w:r>
            <w:r w:rsidRPr="00F71B10">
              <w:rPr>
                <w:sz w:val="22"/>
              </w:rPr>
              <w:lastRenderedPageBreak/>
              <w:t>from top of the line elegant establishments with the finest selection of wines to family style restaurants to shacks and roadside vendors and stalls. Whatever may be your preference, whoever you are, whatever your wallet size, Mumbai is sure to adapt to your requirements</w:t>
            </w:r>
            <w:r w:rsidR="00EA4A5C" w:rsidRPr="00F71B10">
              <w:rPr>
                <w:sz w:val="22"/>
              </w:rPr>
              <w:t xml:space="preserve">. </w:t>
            </w:r>
            <w:r w:rsidR="000A763B" w:rsidRPr="00F71B10">
              <w:rPr>
                <w:sz w:val="22"/>
              </w:rPr>
              <w:t>Thus,</w:t>
            </w:r>
            <w:r w:rsidR="00EA4A5C" w:rsidRPr="00F71B10">
              <w:rPr>
                <w:sz w:val="22"/>
              </w:rPr>
              <w:t xml:space="preserve"> one can see that the restaurant market in Mumbai is very competitive and to open a new restaurant and survive in Mumbai it is important to strategically plan the whole process especially selection of location for the new restaurant. Various factors </w:t>
            </w:r>
            <w:r w:rsidR="000A763B" w:rsidRPr="00F71B10">
              <w:rPr>
                <w:sz w:val="22"/>
              </w:rPr>
              <w:t>play an important role in the selection of a location for a new restaurant:</w:t>
            </w:r>
          </w:p>
          <w:p w14:paraId="32B7D1F9" w14:textId="77777777" w:rsidR="000A763B" w:rsidRPr="00F71B10" w:rsidRDefault="000A763B" w:rsidP="00F71B10">
            <w:pPr>
              <w:pStyle w:val="Content"/>
              <w:numPr>
                <w:ilvl w:val="0"/>
                <w:numId w:val="1"/>
              </w:numPr>
              <w:ind w:left="409"/>
              <w:rPr>
                <w:sz w:val="22"/>
              </w:rPr>
            </w:pPr>
            <w:r w:rsidRPr="00F71B10">
              <w:rPr>
                <w:sz w:val="22"/>
              </w:rPr>
              <w:t>Visibility</w:t>
            </w:r>
          </w:p>
          <w:p w14:paraId="50FF16EC" w14:textId="220B82FD" w:rsidR="000A763B" w:rsidRPr="00F71B10" w:rsidRDefault="000A763B" w:rsidP="00F71B10">
            <w:pPr>
              <w:pStyle w:val="Content"/>
              <w:ind w:left="409"/>
              <w:rPr>
                <w:sz w:val="22"/>
              </w:rPr>
            </w:pPr>
            <w:r w:rsidRPr="00F71B10">
              <w:rPr>
                <w:sz w:val="22"/>
              </w:rPr>
              <w:t>You may have found the cutest, quaintest location for a restaurant in a historic downtown somewhere, but if you’re tucked in a side street with little foot traffic, unless you have amazing marketing tactics, you may have the most Instagram- and Pinterest-worthy space with zero customers:</w:t>
            </w:r>
          </w:p>
          <w:p w14:paraId="651F30ED" w14:textId="482B48B4" w:rsidR="000A763B" w:rsidRPr="00F71B10" w:rsidRDefault="000A763B" w:rsidP="00F71B10">
            <w:pPr>
              <w:pStyle w:val="Content"/>
              <w:numPr>
                <w:ilvl w:val="1"/>
                <w:numId w:val="1"/>
              </w:numPr>
              <w:ind w:left="769"/>
              <w:rPr>
                <w:sz w:val="22"/>
              </w:rPr>
            </w:pPr>
            <w:r w:rsidRPr="00F71B10">
              <w:rPr>
                <w:sz w:val="22"/>
              </w:rPr>
              <w:t>Foot fall</w:t>
            </w:r>
          </w:p>
          <w:p w14:paraId="7151B2F9" w14:textId="56E22C6D" w:rsidR="000A763B" w:rsidRPr="00F71B10" w:rsidRDefault="000A763B" w:rsidP="00F71B10">
            <w:pPr>
              <w:pStyle w:val="Content"/>
              <w:numPr>
                <w:ilvl w:val="1"/>
                <w:numId w:val="1"/>
              </w:numPr>
              <w:ind w:left="769"/>
              <w:rPr>
                <w:sz w:val="22"/>
              </w:rPr>
            </w:pPr>
            <w:r w:rsidRPr="00F71B10">
              <w:rPr>
                <w:sz w:val="22"/>
              </w:rPr>
              <w:t>Car traffic</w:t>
            </w:r>
          </w:p>
          <w:p w14:paraId="664BE7B3" w14:textId="77777777" w:rsidR="000A763B" w:rsidRPr="00F71B10" w:rsidRDefault="000A763B" w:rsidP="00F71B10">
            <w:pPr>
              <w:pStyle w:val="Content"/>
              <w:numPr>
                <w:ilvl w:val="0"/>
                <w:numId w:val="1"/>
              </w:numPr>
              <w:ind w:left="409"/>
              <w:rPr>
                <w:sz w:val="22"/>
              </w:rPr>
            </w:pPr>
            <w:r w:rsidRPr="00F71B10">
              <w:rPr>
                <w:sz w:val="22"/>
              </w:rPr>
              <w:t>Parking</w:t>
            </w:r>
          </w:p>
          <w:p w14:paraId="0904B7F0" w14:textId="24854B6F" w:rsidR="000A763B" w:rsidRPr="00F71B10" w:rsidRDefault="000A763B" w:rsidP="00F71B10">
            <w:pPr>
              <w:pStyle w:val="Content"/>
              <w:ind w:left="409"/>
              <w:rPr>
                <w:sz w:val="22"/>
              </w:rPr>
            </w:pPr>
            <w:r w:rsidRPr="00F71B10">
              <w:rPr>
                <w:sz w:val="22"/>
              </w:rPr>
              <w:t>Whether you’re opening fine dining or a popular chain, make sure the land you rent or buy is big enough to accommodate parking for your hungry clientele.</w:t>
            </w:r>
          </w:p>
          <w:p w14:paraId="151139F9" w14:textId="77777777" w:rsidR="000A763B" w:rsidRPr="00F71B10" w:rsidRDefault="000A763B" w:rsidP="00F71B10">
            <w:pPr>
              <w:pStyle w:val="Content"/>
              <w:numPr>
                <w:ilvl w:val="0"/>
                <w:numId w:val="1"/>
              </w:numPr>
              <w:ind w:left="409"/>
              <w:rPr>
                <w:sz w:val="22"/>
              </w:rPr>
            </w:pPr>
            <w:r w:rsidRPr="00F71B10">
              <w:rPr>
                <w:sz w:val="22"/>
              </w:rPr>
              <w:t>Space Size</w:t>
            </w:r>
          </w:p>
          <w:p w14:paraId="50E9B962" w14:textId="77777777" w:rsidR="000A763B" w:rsidRPr="00F71B10" w:rsidRDefault="000A763B" w:rsidP="00F71B10">
            <w:pPr>
              <w:pStyle w:val="Content"/>
              <w:numPr>
                <w:ilvl w:val="0"/>
                <w:numId w:val="1"/>
              </w:numPr>
              <w:ind w:left="409"/>
              <w:rPr>
                <w:sz w:val="22"/>
              </w:rPr>
            </w:pPr>
            <w:r w:rsidRPr="00F71B10">
              <w:rPr>
                <w:sz w:val="22"/>
              </w:rPr>
              <w:t>Crime Rates</w:t>
            </w:r>
          </w:p>
          <w:p w14:paraId="3179B9B9" w14:textId="28ABBA31" w:rsidR="000A763B" w:rsidRPr="00F71B10" w:rsidRDefault="000A763B" w:rsidP="00F71B10">
            <w:pPr>
              <w:pStyle w:val="Content"/>
              <w:ind w:left="409"/>
              <w:rPr>
                <w:sz w:val="22"/>
              </w:rPr>
            </w:pPr>
            <w:r w:rsidRPr="00F71B10">
              <w:rPr>
                <w:sz w:val="22"/>
              </w:rPr>
              <w:t>Crime rates are unglamorous considerations, but if you place your restaurant in a crime-laden area, are your target customers going to visit? High crime rates can make potential customers uncomfortable, and if they feel they’ll be mugged walking to their cars, it will only drive away business, no matter how legendary your coq au vin.</w:t>
            </w:r>
          </w:p>
          <w:p w14:paraId="25D6AEDF" w14:textId="77777777" w:rsidR="000A763B" w:rsidRPr="00F71B10" w:rsidRDefault="000A763B" w:rsidP="00F71B10">
            <w:pPr>
              <w:pStyle w:val="Content"/>
              <w:numPr>
                <w:ilvl w:val="0"/>
                <w:numId w:val="1"/>
              </w:numPr>
              <w:ind w:left="409"/>
              <w:rPr>
                <w:sz w:val="22"/>
              </w:rPr>
            </w:pPr>
            <w:r w:rsidRPr="00F71B10">
              <w:rPr>
                <w:sz w:val="22"/>
              </w:rPr>
              <w:t>Surrounding Businesses and Competitor Analysis</w:t>
            </w:r>
          </w:p>
          <w:p w14:paraId="37FF717C" w14:textId="5F12AD9C" w:rsidR="000A763B" w:rsidRPr="00F71B10" w:rsidRDefault="000A763B" w:rsidP="00F71B10">
            <w:pPr>
              <w:pStyle w:val="Content"/>
              <w:ind w:left="409"/>
              <w:rPr>
                <w:sz w:val="22"/>
              </w:rPr>
            </w:pPr>
            <w:r w:rsidRPr="00F71B10">
              <w:rPr>
                <w:sz w:val="22"/>
              </w:rPr>
              <w:t>You’ll want to do your research surrounding businesses. Are they doing well? Is the area affluent? Is there enough room for your business? Also, you’ll want to know what types of restaurants do well in the area; however, you don’t want to open a pizzeria if there are four in the area. Areas can only support so many of the same type of restaurant. What will distinguish any new restaurant is excellent service and consistently wonderful food.</w:t>
            </w:r>
          </w:p>
          <w:p w14:paraId="7D633FB4" w14:textId="77777777" w:rsidR="000A763B" w:rsidRPr="00F71B10" w:rsidRDefault="000A763B" w:rsidP="00F71B10">
            <w:pPr>
              <w:pStyle w:val="Content"/>
              <w:numPr>
                <w:ilvl w:val="0"/>
                <w:numId w:val="1"/>
              </w:numPr>
              <w:ind w:left="409"/>
              <w:rPr>
                <w:sz w:val="22"/>
              </w:rPr>
            </w:pPr>
            <w:r w:rsidRPr="00F71B10">
              <w:rPr>
                <w:sz w:val="22"/>
              </w:rPr>
              <w:t>Accessibility</w:t>
            </w:r>
          </w:p>
          <w:p w14:paraId="638FC883" w14:textId="73FABD67" w:rsidR="000A763B" w:rsidRPr="00F71B10" w:rsidRDefault="000A763B" w:rsidP="00F71B10">
            <w:pPr>
              <w:pStyle w:val="Content"/>
              <w:ind w:left="409"/>
              <w:rPr>
                <w:sz w:val="22"/>
              </w:rPr>
            </w:pPr>
            <w:r w:rsidRPr="00F71B10">
              <w:rPr>
                <w:sz w:val="22"/>
              </w:rPr>
              <w:t>There’s a reason that major restaurant chains are often located near highway exits: It makes them accessible for customers. Certain restaurants can get away with food or service that isn't the best simply because their locations are so accessible, like restaurants near the Eiffel Tower or Coliseum. There is plenty of foot traffic in urbanized areas, and restaurants only need to attract customers from the street into their business. Most successful restaurants—other than the truly elite—are easy to find, and you will find them in city centers or unique locations throughout the world.</w:t>
            </w:r>
          </w:p>
          <w:p w14:paraId="1E0C27A1" w14:textId="77777777" w:rsidR="000A763B" w:rsidRPr="00F71B10" w:rsidRDefault="000A763B" w:rsidP="00F71B10">
            <w:pPr>
              <w:pStyle w:val="Content"/>
              <w:numPr>
                <w:ilvl w:val="0"/>
                <w:numId w:val="1"/>
              </w:numPr>
              <w:ind w:left="409"/>
              <w:rPr>
                <w:sz w:val="22"/>
              </w:rPr>
            </w:pPr>
            <w:r w:rsidRPr="00F71B10">
              <w:rPr>
                <w:sz w:val="22"/>
              </w:rPr>
              <w:t>Affordability</w:t>
            </w:r>
          </w:p>
          <w:p w14:paraId="5358FD64" w14:textId="00EB1232" w:rsidR="000A763B" w:rsidRPr="00F71B10" w:rsidRDefault="000A763B" w:rsidP="00F71B10">
            <w:pPr>
              <w:pStyle w:val="Content"/>
              <w:ind w:left="409"/>
              <w:rPr>
                <w:sz w:val="22"/>
              </w:rPr>
            </w:pPr>
            <w:r w:rsidRPr="00F71B10">
              <w:rPr>
                <w:sz w:val="22"/>
              </w:rPr>
              <w:t>Cost is always a bottom-line consideration for any business. If the rent or purchase of the space is more than you’ll bring in each month in profits, that location is not feasible at that time. However, if you know that you’ll generate business from that location, then you might consider it, but you’ll need to be able to afford the upfront costs before you turn profits. Although some risks do pay off, you don’t want to be at the point where you’re struggling to cover basic costs. A killer location won’t make up for driving your restaurant out of business.</w:t>
            </w:r>
          </w:p>
          <w:p w14:paraId="17FDBE1F" w14:textId="77777777" w:rsidR="000A763B" w:rsidRPr="00F71B10" w:rsidRDefault="000A763B" w:rsidP="00F71B10">
            <w:pPr>
              <w:pStyle w:val="Content"/>
              <w:numPr>
                <w:ilvl w:val="0"/>
                <w:numId w:val="1"/>
              </w:numPr>
              <w:ind w:left="409"/>
              <w:rPr>
                <w:sz w:val="22"/>
              </w:rPr>
            </w:pPr>
            <w:r w:rsidRPr="00F71B10">
              <w:rPr>
                <w:sz w:val="22"/>
              </w:rPr>
              <w:t>Safety</w:t>
            </w:r>
          </w:p>
          <w:p w14:paraId="7C73681A" w14:textId="77777777" w:rsidR="000A763B" w:rsidRPr="00F71B10" w:rsidRDefault="000A763B" w:rsidP="00F71B10">
            <w:pPr>
              <w:pStyle w:val="Content"/>
              <w:numPr>
                <w:ilvl w:val="0"/>
                <w:numId w:val="1"/>
              </w:numPr>
              <w:ind w:left="409"/>
              <w:rPr>
                <w:sz w:val="22"/>
              </w:rPr>
            </w:pPr>
            <w:r w:rsidRPr="00F71B10">
              <w:rPr>
                <w:sz w:val="22"/>
              </w:rPr>
              <w:t>Population Base</w:t>
            </w:r>
          </w:p>
          <w:p w14:paraId="726D9A2A" w14:textId="5525AD1A" w:rsidR="000A763B" w:rsidRPr="00F71B10" w:rsidRDefault="000A763B" w:rsidP="00F71B10">
            <w:pPr>
              <w:pStyle w:val="Content"/>
              <w:ind w:left="409"/>
              <w:rPr>
                <w:sz w:val="22"/>
              </w:rPr>
            </w:pPr>
            <w:r w:rsidRPr="00F71B10">
              <w:rPr>
                <w:sz w:val="22"/>
              </w:rPr>
              <w:lastRenderedPageBreak/>
              <w:t>Are there enough people in the area to support your business? There need to be enough people who live in or pass through the area regularly to keep you busy</w:t>
            </w:r>
          </w:p>
          <w:p w14:paraId="71C02CAC" w14:textId="77777777" w:rsidR="000A763B" w:rsidRPr="00F71B10" w:rsidRDefault="000A763B" w:rsidP="00F71B10">
            <w:pPr>
              <w:pStyle w:val="Content"/>
              <w:numPr>
                <w:ilvl w:val="0"/>
                <w:numId w:val="1"/>
              </w:numPr>
              <w:ind w:left="409"/>
              <w:rPr>
                <w:sz w:val="22"/>
              </w:rPr>
            </w:pPr>
            <w:r w:rsidRPr="00F71B10">
              <w:rPr>
                <w:sz w:val="22"/>
              </w:rPr>
              <w:t>Style of operation</w:t>
            </w:r>
          </w:p>
          <w:p w14:paraId="747EC695" w14:textId="216EAD58" w:rsidR="000A763B" w:rsidRPr="00F71B10" w:rsidRDefault="000A763B" w:rsidP="00F71B10">
            <w:pPr>
              <w:pStyle w:val="Content"/>
              <w:ind w:left="409"/>
              <w:rPr>
                <w:sz w:val="22"/>
              </w:rPr>
            </w:pPr>
            <w:r w:rsidRPr="00F71B10">
              <w:rPr>
                <w:sz w:val="22"/>
              </w:rPr>
              <w:t xml:space="preserve">Is your operation going to be formal and elegant? Or kicked-back and casual? Your location should be consistent with your </w:t>
            </w:r>
            <w:proofErr w:type="gramStart"/>
            <w:r w:rsidRPr="00F71B10">
              <w:rPr>
                <w:sz w:val="22"/>
              </w:rPr>
              <w:t>particular style</w:t>
            </w:r>
            <w:proofErr w:type="gramEnd"/>
            <w:r w:rsidRPr="00F71B10">
              <w:rPr>
                <w:sz w:val="22"/>
              </w:rPr>
              <w:t xml:space="preserve"> and image. If your business is retailing, do you want a traditional store, or would you like to try operating from a kiosk or booth in a mall or a cart that you can move to various locations?</w:t>
            </w:r>
          </w:p>
          <w:p w14:paraId="3E9524F6" w14:textId="77777777" w:rsidR="000A763B" w:rsidRPr="00F71B10" w:rsidRDefault="000A763B" w:rsidP="00F71B10">
            <w:pPr>
              <w:pStyle w:val="Content"/>
              <w:numPr>
                <w:ilvl w:val="0"/>
                <w:numId w:val="1"/>
              </w:numPr>
              <w:ind w:left="409"/>
              <w:rPr>
                <w:sz w:val="22"/>
              </w:rPr>
            </w:pPr>
            <w:r w:rsidRPr="00F71B10">
              <w:rPr>
                <w:sz w:val="22"/>
              </w:rPr>
              <w:t>Proximity to other businesses and services</w:t>
            </w:r>
          </w:p>
          <w:p w14:paraId="7AB7BB51" w14:textId="2DFCC151" w:rsidR="000A763B" w:rsidRPr="00F71B10" w:rsidRDefault="000A763B" w:rsidP="00F71B10">
            <w:pPr>
              <w:pStyle w:val="Content"/>
              <w:ind w:left="409"/>
              <w:rPr>
                <w:sz w:val="22"/>
              </w:rPr>
            </w:pPr>
            <w:proofErr w:type="gramStart"/>
            <w:r w:rsidRPr="00F71B10">
              <w:rPr>
                <w:sz w:val="22"/>
              </w:rPr>
              <w:t>Take a look</w:t>
            </w:r>
            <w:proofErr w:type="gramEnd"/>
            <w:r w:rsidRPr="00F71B10">
              <w:rPr>
                <w:sz w:val="22"/>
              </w:rPr>
              <w:t xml:space="preserve"> at what other businesses and services are in the vicinity from two key perspectives. First, see if you can benefit from nearby businesses--by the customer traffic they generate--because those companies and their employees could become your customers, or because it may be convenient and efficient for you to be their customer.</w:t>
            </w:r>
          </w:p>
          <w:p w14:paraId="759A1D57" w14:textId="507A1604" w:rsidR="000A763B" w:rsidRPr="00F71B10" w:rsidRDefault="000A763B" w:rsidP="00F71B10">
            <w:pPr>
              <w:pStyle w:val="Content"/>
              <w:ind w:left="409"/>
              <w:rPr>
                <w:sz w:val="22"/>
              </w:rPr>
            </w:pPr>
            <w:r w:rsidRPr="00F71B10">
              <w:rPr>
                <w:sz w:val="22"/>
              </w:rPr>
              <w:t xml:space="preserve">Second, look at how they'll enrich the quality of your company as a workplace. Does the vicinity have an adequate selection of </w:t>
            </w:r>
            <w:r w:rsidR="00F71B10" w:rsidRPr="00F71B10">
              <w:rPr>
                <w:sz w:val="22"/>
              </w:rPr>
              <w:t>restaurants,</w:t>
            </w:r>
            <w:r w:rsidRPr="00F71B10">
              <w:rPr>
                <w:sz w:val="22"/>
              </w:rPr>
              <w:t xml:space="preserve"> so your employees have places to go for lunch? Is there a nearby day-care center for employees with children? Are other shops and services you and your employees might want conveniently located?</w:t>
            </w:r>
          </w:p>
          <w:p w14:paraId="346489D1" w14:textId="77777777" w:rsidR="000A763B" w:rsidRPr="00F71B10" w:rsidRDefault="000A763B" w:rsidP="00F71B10">
            <w:pPr>
              <w:pStyle w:val="Content"/>
              <w:numPr>
                <w:ilvl w:val="0"/>
                <w:numId w:val="1"/>
              </w:numPr>
              <w:ind w:left="409"/>
              <w:rPr>
                <w:sz w:val="22"/>
              </w:rPr>
            </w:pPr>
            <w:r w:rsidRPr="00F71B10">
              <w:rPr>
                <w:sz w:val="22"/>
              </w:rPr>
              <w:t>Utilities and other costs</w:t>
            </w:r>
          </w:p>
          <w:p w14:paraId="1007F078" w14:textId="5108C214" w:rsidR="000A763B" w:rsidRPr="00F71B10" w:rsidRDefault="000A763B" w:rsidP="00F71B10">
            <w:pPr>
              <w:pStyle w:val="Content"/>
              <w:ind w:left="409"/>
              <w:rPr>
                <w:sz w:val="22"/>
              </w:rPr>
            </w:pPr>
            <w:r w:rsidRPr="00F71B10">
              <w:rPr>
                <w:sz w:val="22"/>
              </w:rPr>
              <w:t>Rent composes the major portion of your ongoing facilities expense but consider extras such as utilities--they're included in some leases but not in others. If they're not included, ask the utility company for a summary of the previous year's usage and billing for the site. Also find out what kind of security deposits the various utility providers require so you can develop an accurate move-in budget; however, you may not need a deposit if you have an established payment record with the company.</w:t>
            </w:r>
          </w:p>
          <w:p w14:paraId="74D4EF37" w14:textId="54858303" w:rsidR="000A763B" w:rsidRPr="00F71B10" w:rsidRDefault="000A763B" w:rsidP="00F71B10">
            <w:pPr>
              <w:pStyle w:val="Content"/>
              <w:ind w:left="409"/>
              <w:rPr>
                <w:sz w:val="22"/>
              </w:rPr>
            </w:pPr>
            <w:r w:rsidRPr="00F71B10">
              <w:rPr>
                <w:sz w:val="22"/>
              </w:rPr>
              <w:t>If you must provide your own janitorial service, what will it cost? What are insurance rates for the area? Do you have to pay extra for parking? Consider all your location-related expenses and factor them into your decision.</w:t>
            </w:r>
          </w:p>
          <w:p w14:paraId="2434E5EC" w14:textId="1C655F49" w:rsidR="00690811" w:rsidRDefault="00690811" w:rsidP="00690811">
            <w:pPr>
              <w:pStyle w:val="Content"/>
            </w:pPr>
          </w:p>
          <w:p w14:paraId="7805311C" w14:textId="7010FF06" w:rsidR="00690811" w:rsidRDefault="00F71B10" w:rsidP="00690811">
            <w:pPr>
              <w:pStyle w:val="Content"/>
              <w:rPr>
                <w:b/>
                <w:szCs w:val="24"/>
              </w:rPr>
            </w:pPr>
            <w:r>
              <w:rPr>
                <w:b/>
                <w:szCs w:val="24"/>
              </w:rPr>
              <w:t>And the list can just go on….</w:t>
            </w:r>
          </w:p>
          <w:p w14:paraId="57147D18" w14:textId="118F4E45" w:rsidR="00F71B10" w:rsidRDefault="00F71B10" w:rsidP="00690811">
            <w:pPr>
              <w:pStyle w:val="Content"/>
              <w:rPr>
                <w:szCs w:val="24"/>
              </w:rPr>
            </w:pPr>
          </w:p>
          <w:p w14:paraId="1A0D4568" w14:textId="46F81DD3" w:rsidR="00690811" w:rsidRDefault="00487E60" w:rsidP="00487E60">
            <w:pPr>
              <w:pStyle w:val="Heading3"/>
            </w:pPr>
            <w:bookmarkStart w:id="6" w:name="_Toc7967568"/>
            <w:r>
              <w:t>Target Audience</w:t>
            </w:r>
            <w:bookmarkEnd w:id="6"/>
          </w:p>
          <w:p w14:paraId="10D58A5C" w14:textId="77777777" w:rsidR="00937238" w:rsidRDefault="00937238" w:rsidP="00937238">
            <w:pPr>
              <w:pStyle w:val="Content"/>
            </w:pPr>
          </w:p>
          <w:p w14:paraId="379D07C9" w14:textId="3DB62C7D" w:rsidR="00487E60" w:rsidRPr="00487E60" w:rsidRDefault="00937238" w:rsidP="00937238">
            <w:pPr>
              <w:pStyle w:val="Content"/>
            </w:pPr>
            <w:r>
              <w:t>The report would be beneficial to anybody who would like to open a Chinese restaurant in the city of Mumbai. The objective is to find and recommend a neighborhood in Mumbai where a new Chinese restaurant can be started.</w:t>
            </w:r>
          </w:p>
          <w:p w14:paraId="2FB9A1F8" w14:textId="50B89E48" w:rsidR="00937238" w:rsidRDefault="00937238" w:rsidP="00937238"/>
          <w:p w14:paraId="559D0187" w14:textId="6C730AFA" w:rsidR="00B53850" w:rsidRDefault="00B53850" w:rsidP="00B53850">
            <w:pPr>
              <w:pStyle w:val="Heading3"/>
            </w:pPr>
            <w:bookmarkStart w:id="7" w:name="_Toc7967569"/>
            <w:r>
              <w:t>Success Criteria</w:t>
            </w:r>
            <w:bookmarkEnd w:id="7"/>
          </w:p>
          <w:p w14:paraId="14790445" w14:textId="01A590D4" w:rsidR="00B53850" w:rsidRDefault="00B53850" w:rsidP="00B53850"/>
          <w:p w14:paraId="0B037456" w14:textId="22B07812" w:rsidR="00B53850" w:rsidRDefault="00B53850" w:rsidP="00B53850">
            <w:pPr>
              <w:pStyle w:val="Content"/>
              <w:rPr>
                <w:szCs w:val="24"/>
              </w:rPr>
            </w:pPr>
            <w:r>
              <w:rPr>
                <w:szCs w:val="24"/>
              </w:rPr>
              <w:t>Based on Mumbai city data that is freely available the recommendation will be based on following factors that have been listed above:</w:t>
            </w:r>
          </w:p>
          <w:p w14:paraId="66FB0847" w14:textId="59F742A3" w:rsidR="00B53850" w:rsidRDefault="00B53850" w:rsidP="00A67C72">
            <w:pPr>
              <w:pStyle w:val="Content"/>
              <w:numPr>
                <w:ilvl w:val="0"/>
                <w:numId w:val="2"/>
              </w:numPr>
              <w:ind w:left="409"/>
              <w:rPr>
                <w:szCs w:val="24"/>
              </w:rPr>
            </w:pPr>
            <w:r>
              <w:rPr>
                <w:szCs w:val="24"/>
              </w:rPr>
              <w:t>Accessibility</w:t>
            </w:r>
            <w:r w:rsidR="00A67C72">
              <w:rPr>
                <w:szCs w:val="24"/>
              </w:rPr>
              <w:t xml:space="preserve"> of the neighborhood.</w:t>
            </w:r>
          </w:p>
          <w:p w14:paraId="2F358177" w14:textId="43ECF81B" w:rsidR="00B53850" w:rsidRDefault="00A67C72" w:rsidP="00A67C72">
            <w:pPr>
              <w:pStyle w:val="Content"/>
              <w:numPr>
                <w:ilvl w:val="0"/>
                <w:numId w:val="2"/>
              </w:numPr>
              <w:ind w:left="409"/>
              <w:rPr>
                <w:szCs w:val="24"/>
              </w:rPr>
            </w:pPr>
            <w:r>
              <w:rPr>
                <w:szCs w:val="24"/>
              </w:rPr>
              <w:t xml:space="preserve">Population Base </w:t>
            </w:r>
            <w:r w:rsidR="007B5BD3">
              <w:rPr>
                <w:szCs w:val="24"/>
              </w:rPr>
              <w:t>of the</w:t>
            </w:r>
            <w:r>
              <w:rPr>
                <w:szCs w:val="24"/>
              </w:rPr>
              <w:t xml:space="preserve"> neighborhood.</w:t>
            </w:r>
          </w:p>
          <w:p w14:paraId="1157A4D6" w14:textId="36C73838" w:rsidR="00A67C72" w:rsidRDefault="00A67C72" w:rsidP="00A67C72">
            <w:pPr>
              <w:pStyle w:val="Content"/>
              <w:numPr>
                <w:ilvl w:val="0"/>
                <w:numId w:val="2"/>
              </w:numPr>
              <w:ind w:left="409"/>
              <w:rPr>
                <w:szCs w:val="24"/>
              </w:rPr>
            </w:pPr>
            <w:r>
              <w:rPr>
                <w:szCs w:val="24"/>
              </w:rPr>
              <w:lastRenderedPageBreak/>
              <w:t>Number of restaurants (all inclusive) in the neighborhood.</w:t>
            </w:r>
          </w:p>
          <w:p w14:paraId="691FFD6E" w14:textId="19BC9A34" w:rsidR="00A67C72" w:rsidRPr="00F71B10" w:rsidRDefault="00A67C72" w:rsidP="00A67C72">
            <w:pPr>
              <w:pStyle w:val="Content"/>
              <w:numPr>
                <w:ilvl w:val="0"/>
                <w:numId w:val="2"/>
              </w:numPr>
              <w:ind w:left="409"/>
              <w:rPr>
                <w:szCs w:val="24"/>
              </w:rPr>
            </w:pPr>
            <w:r>
              <w:rPr>
                <w:szCs w:val="24"/>
              </w:rPr>
              <w:t xml:space="preserve">Number of Chinese restaurants </w:t>
            </w:r>
            <w:r w:rsidR="007B5BD3">
              <w:rPr>
                <w:szCs w:val="24"/>
              </w:rPr>
              <w:t xml:space="preserve">in </w:t>
            </w:r>
            <w:r>
              <w:rPr>
                <w:szCs w:val="24"/>
              </w:rPr>
              <w:t>the neighborhood.</w:t>
            </w:r>
          </w:p>
          <w:p w14:paraId="47B1CC9D" w14:textId="77777777" w:rsidR="00B53850" w:rsidRPr="00B53850" w:rsidRDefault="00B53850" w:rsidP="00B53850"/>
          <w:p w14:paraId="4032C67E" w14:textId="1E6E8D2D" w:rsidR="005030C0" w:rsidRDefault="00A67C72" w:rsidP="005030C0">
            <w:pPr>
              <w:pStyle w:val="Heading2"/>
            </w:pPr>
            <w:bookmarkStart w:id="8" w:name="_Toc7967570"/>
            <w:r>
              <w:t>Data</w:t>
            </w:r>
            <w:bookmarkEnd w:id="8"/>
          </w:p>
          <w:p w14:paraId="122ABADC" w14:textId="431CB958" w:rsidR="005030C0" w:rsidRDefault="005030C0" w:rsidP="005030C0">
            <w:pPr>
              <w:pStyle w:val="Heading3"/>
            </w:pPr>
            <w:bookmarkStart w:id="9" w:name="_Toc7967571"/>
            <w:r>
              <w:t>Mumbai Neighborhood Data</w:t>
            </w:r>
            <w:bookmarkEnd w:id="9"/>
          </w:p>
          <w:p w14:paraId="3FFF4567" w14:textId="3F16517E" w:rsidR="005030C0" w:rsidRDefault="005030C0" w:rsidP="005030C0">
            <w:pPr>
              <w:pStyle w:val="Content"/>
            </w:pPr>
          </w:p>
          <w:p w14:paraId="564116C7" w14:textId="3A99AB6E" w:rsidR="005030C0" w:rsidRDefault="005030C0" w:rsidP="005030C0">
            <w:pPr>
              <w:pStyle w:val="Content"/>
            </w:pPr>
            <w:r>
              <w:t>Mumbai city is div</w:t>
            </w:r>
            <w:r w:rsidR="00A7772B">
              <w:t>ided into regions in various ways based on different administrative requirements like municipal wards, assembly constituencies, etc. However, our requirement for population base is met by the assembly constituency division</w:t>
            </w:r>
            <w:r w:rsidR="00520213">
              <w:t xml:space="preserve"> population data for any other division is not available freely</w:t>
            </w:r>
            <w:r w:rsidR="00A7772B">
              <w:t xml:space="preserve">. </w:t>
            </w:r>
            <w:r w:rsidR="00520213">
              <w:t>The data for c</w:t>
            </w:r>
            <w:r w:rsidR="00A7772B">
              <w:t>onstituency, hereby referred as neighborhood,</w:t>
            </w:r>
            <w:r w:rsidR="00520213">
              <w:t xml:space="preserve"> </w:t>
            </w:r>
            <w:r w:rsidR="00A7772B">
              <w:t>will be collected as follows:</w:t>
            </w:r>
          </w:p>
          <w:p w14:paraId="1EA50CFD" w14:textId="3CEFFD18" w:rsidR="00A7772B" w:rsidRDefault="00A7772B" w:rsidP="005030C0">
            <w:pPr>
              <w:pStyle w:val="Content"/>
            </w:pPr>
          </w:p>
          <w:p w14:paraId="5DCD663C" w14:textId="799EC231" w:rsidR="00A7772B" w:rsidRDefault="00A7772B" w:rsidP="00A7772B">
            <w:pPr>
              <w:pStyle w:val="Content"/>
              <w:numPr>
                <w:ilvl w:val="0"/>
                <w:numId w:val="3"/>
              </w:numPr>
              <w:ind w:left="409"/>
            </w:pPr>
            <w:r>
              <w:t xml:space="preserve">Neighborhood List will be scrapped from </w:t>
            </w:r>
            <w:hyperlink r:id="rId17" w:history="1">
              <w:r w:rsidR="00520213" w:rsidRPr="003178C7">
                <w:rPr>
                  <w:rStyle w:val="Hyperlink"/>
                </w:rPr>
                <w:t>https://en.wikipedia.org/wiki/List_of_constituencies_of_the_Maharashtra_Legislative_Assembly</w:t>
              </w:r>
            </w:hyperlink>
          </w:p>
          <w:p w14:paraId="0A34AEA6" w14:textId="24A6BF9B" w:rsidR="00A7772B" w:rsidRDefault="00A7772B" w:rsidP="00A7772B">
            <w:pPr>
              <w:pStyle w:val="Content"/>
              <w:numPr>
                <w:ilvl w:val="0"/>
                <w:numId w:val="3"/>
              </w:numPr>
              <w:ind w:left="409"/>
            </w:pPr>
            <w:r>
              <w:t>Neighborhood latitude &amp; longitude data will be obtained from</w:t>
            </w:r>
            <w:r w:rsidR="00214FDB">
              <w:t xml:space="preserve"> the google API </w:t>
            </w:r>
            <w:hyperlink r:id="rId18" w:history="1">
              <w:r w:rsidR="00214FDB" w:rsidRPr="00455C30">
                <w:rPr>
                  <w:rStyle w:val="Hyperlink"/>
                </w:rPr>
                <w:t>https://maps.googleapis.com/maps/api/geocode/json?address</w:t>
              </w:r>
            </w:hyperlink>
          </w:p>
          <w:p w14:paraId="2C116CBC" w14:textId="3452667D" w:rsidR="00C03C35" w:rsidRDefault="00C03C35" w:rsidP="00C03C35">
            <w:pPr>
              <w:pStyle w:val="Content"/>
              <w:ind w:left="409"/>
            </w:pPr>
          </w:p>
          <w:p w14:paraId="5832A6D8" w14:textId="5C5A85A9" w:rsidR="00520213" w:rsidRDefault="00520213" w:rsidP="00C03C35">
            <w:pPr>
              <w:pStyle w:val="Content"/>
              <w:ind w:left="409"/>
            </w:pPr>
            <w:r>
              <w:t>The header of data obtained is as in figure 1.</w:t>
            </w:r>
          </w:p>
          <w:p w14:paraId="17A0A8E9" w14:textId="02C159A0" w:rsidR="00C03C35" w:rsidRDefault="00C03C35" w:rsidP="00C03C35">
            <w:pPr>
              <w:pStyle w:val="Content"/>
            </w:pPr>
            <w:r>
              <w:object w:dxaOrig="5880" w:dyaOrig="2595" w14:anchorId="5397D4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25pt;height:129.6pt" o:ole="">
                  <v:imagedata r:id="rId19" o:title=""/>
                </v:shape>
                <o:OLEObject Type="Embed" ProgID="PBrush" ShapeID="_x0000_i1025" DrawAspect="Content" ObjectID="_1618580451" r:id="rId20"/>
              </w:object>
            </w:r>
          </w:p>
          <w:p w14:paraId="5093E69D" w14:textId="7B380E34" w:rsidR="00214FDB" w:rsidRDefault="00214FDB" w:rsidP="00214FDB">
            <w:pPr>
              <w:pStyle w:val="Content"/>
              <w:ind w:left="49"/>
            </w:pPr>
          </w:p>
          <w:p w14:paraId="3085E451" w14:textId="3F3B87BF" w:rsidR="00C03C35" w:rsidRPr="00C03C35" w:rsidRDefault="00C03C35" w:rsidP="00C03C35">
            <w:pPr>
              <w:pStyle w:val="Content"/>
              <w:ind w:left="49"/>
              <w:jc w:val="center"/>
              <w:rPr>
                <w:b/>
                <w:u w:val="single"/>
              </w:rPr>
            </w:pPr>
            <w:r w:rsidRPr="00C03C35">
              <w:rPr>
                <w:b/>
                <w:u w:val="single"/>
              </w:rPr>
              <w:t>Figure 1</w:t>
            </w:r>
          </w:p>
          <w:p w14:paraId="45783607" w14:textId="0EF8A7B4" w:rsidR="00214FDB" w:rsidRDefault="00214FDB" w:rsidP="00214FDB">
            <w:pPr>
              <w:pStyle w:val="Heading3"/>
            </w:pPr>
            <w:bookmarkStart w:id="10" w:name="_Toc7967572"/>
            <w:r>
              <w:t>Population Data Base</w:t>
            </w:r>
            <w:bookmarkEnd w:id="10"/>
          </w:p>
          <w:p w14:paraId="74464AFA" w14:textId="77777777" w:rsidR="00214FDB" w:rsidRPr="00214FDB" w:rsidRDefault="00214FDB" w:rsidP="00214FDB"/>
          <w:p w14:paraId="158969E5" w14:textId="3F4C315B" w:rsidR="00214FDB" w:rsidRPr="00214FDB" w:rsidRDefault="00214FDB" w:rsidP="00214FDB">
            <w:pPr>
              <w:pStyle w:val="Content"/>
            </w:pPr>
            <w:r>
              <w:t xml:space="preserve">Total population for each neighborhood is not available freely. </w:t>
            </w:r>
            <w:r w:rsidR="00520213">
              <w:t>However,</w:t>
            </w:r>
            <w:r>
              <w:t xml:space="preserve"> for each constituency total registered voters (age 18 years and above) is available and this can be used as a proxy for the total population</w:t>
            </w:r>
            <w:r w:rsidR="00F73D25">
              <w:t xml:space="preserve">. This data can be obtained from Wikipedia using the link </w:t>
            </w:r>
            <w:hyperlink r:id="rId21" w:history="1">
              <w:r w:rsidR="00F73D25" w:rsidRPr="00455C30">
                <w:rPr>
                  <w:rStyle w:val="Hyperlink"/>
                </w:rPr>
                <w:t>https://en.wikipedia.org/wiki/&lt;Constituency Name&gt;_(Vidhan_Sabha_constituency)</w:t>
              </w:r>
            </w:hyperlink>
            <w:r w:rsidR="00F73D25">
              <w:t xml:space="preserve"> and using the 2014 election data. For </w:t>
            </w:r>
            <w:proofErr w:type="spellStart"/>
            <w:r w:rsidR="00F73D25">
              <w:t>eg.</w:t>
            </w:r>
            <w:proofErr w:type="spellEnd"/>
            <w:r w:rsidR="00F73D25">
              <w:t xml:space="preserve"> data for Mahim constituency can be scrapped from the link: </w:t>
            </w:r>
            <w:hyperlink r:id="rId22" w:history="1">
              <w:r w:rsidR="00F73D25">
                <w:rPr>
                  <w:rStyle w:val="Hyperlink"/>
                </w:rPr>
                <w:t>https://en.wikipedia.org/wiki/Mahim_(Vidhan_Sabha_constituency)</w:t>
              </w:r>
            </w:hyperlink>
            <w:r w:rsidR="00C03C35">
              <w:t>. See Figure 1 above</w:t>
            </w:r>
            <w:r w:rsidR="00520213">
              <w:t xml:space="preserve"> for the data</w:t>
            </w:r>
            <w:r w:rsidR="00C03C35">
              <w:t>.</w:t>
            </w:r>
          </w:p>
          <w:p w14:paraId="648700FB" w14:textId="77777777" w:rsidR="00A67C72" w:rsidRPr="00A67C72" w:rsidRDefault="00A67C72" w:rsidP="00A67C72"/>
          <w:p w14:paraId="4E4EA4A3" w14:textId="4ACAAA69" w:rsidR="00690811" w:rsidRDefault="00F73D25" w:rsidP="00F73D25">
            <w:pPr>
              <w:pStyle w:val="Heading3"/>
            </w:pPr>
            <w:bookmarkStart w:id="11" w:name="_Toc7967573"/>
            <w:r w:rsidRPr="00F73D25">
              <w:lastRenderedPageBreak/>
              <w:t>Accessibility of the neighborhood</w:t>
            </w:r>
            <w:bookmarkEnd w:id="11"/>
          </w:p>
          <w:p w14:paraId="68F342DD" w14:textId="3ED62473" w:rsidR="00690811" w:rsidRDefault="00690811" w:rsidP="00690811">
            <w:pPr>
              <w:pStyle w:val="Content"/>
            </w:pPr>
          </w:p>
          <w:p w14:paraId="38411FA7" w14:textId="2B20C848" w:rsidR="00F73D25" w:rsidRDefault="00F73D25" w:rsidP="00F73D25">
            <w:pPr>
              <w:pStyle w:val="Content"/>
            </w:pPr>
            <w:r>
              <w:t xml:space="preserve">Accessibility of a neighborhood can be determined by the average of visit counts of places of interests in the </w:t>
            </w:r>
            <w:r w:rsidR="00B15E76">
              <w:t xml:space="preserve">neighborhood. This data can be obtained from </w:t>
            </w:r>
            <w:r w:rsidR="00B15E76">
              <w:rPr>
                <w:b/>
              </w:rPr>
              <w:t>foursquare.com</w:t>
            </w:r>
            <w:r w:rsidR="00B15E76">
              <w:t xml:space="preserve"> using the API </w:t>
            </w:r>
            <w:hyperlink r:id="rId23" w:history="1">
              <w:r w:rsidR="00B15E76" w:rsidRPr="00455C30">
                <w:rPr>
                  <w:rStyle w:val="Hyperlink"/>
                </w:rPr>
                <w:t>https://api.foursquare.com/v2/venues/</w:t>
              </w:r>
            </w:hyperlink>
            <w:r w:rsidR="00B15E76">
              <w:t xml:space="preserve"> and using the </w:t>
            </w:r>
            <w:r w:rsidR="00B15E76">
              <w:rPr>
                <w:b/>
              </w:rPr>
              <w:t>stats</w:t>
            </w:r>
            <w:r w:rsidR="00B15E76">
              <w:t xml:space="preserve"> data from the result.</w:t>
            </w:r>
            <w:r w:rsidR="00520213">
              <w:t xml:space="preserve"> The </w:t>
            </w:r>
            <w:r w:rsidR="00520213">
              <w:t>header of</w:t>
            </w:r>
            <w:r w:rsidR="00520213">
              <w:t xml:space="preserve"> data obtained is as shown in figure 2</w:t>
            </w:r>
          </w:p>
          <w:p w14:paraId="2862392F" w14:textId="5B3895CA" w:rsidR="00C03C35" w:rsidRDefault="00C03C35" w:rsidP="00F73D25">
            <w:pPr>
              <w:pStyle w:val="Content"/>
            </w:pPr>
          </w:p>
          <w:p w14:paraId="24D75ECB" w14:textId="4DB1FDF8" w:rsidR="00C03C35" w:rsidRDefault="00566E35" w:rsidP="00F73D25">
            <w:pPr>
              <w:pStyle w:val="Content"/>
            </w:pPr>
            <w:r>
              <w:object w:dxaOrig="10590" w:dyaOrig="2940" w14:anchorId="4C28308C">
                <v:shape id="_x0000_i1026" type="#_x0000_t75" style="width:496.5pt;height:137.75pt" o:ole="">
                  <v:imagedata r:id="rId24" o:title=""/>
                </v:shape>
                <o:OLEObject Type="Embed" ProgID="PBrush" ShapeID="_x0000_i1026" DrawAspect="Content" ObjectID="_1618580452" r:id="rId25"/>
              </w:object>
            </w:r>
          </w:p>
          <w:p w14:paraId="2F24B6B7" w14:textId="2E8250B1" w:rsidR="00C03C35" w:rsidRDefault="00C03C35" w:rsidP="00F73D25">
            <w:pPr>
              <w:pStyle w:val="Content"/>
            </w:pPr>
          </w:p>
          <w:p w14:paraId="585E5158" w14:textId="6B6CBC28" w:rsidR="00C03C35" w:rsidRPr="00C03C35" w:rsidRDefault="00C03C35" w:rsidP="00C03C35">
            <w:pPr>
              <w:pStyle w:val="Content"/>
              <w:jc w:val="center"/>
              <w:rPr>
                <w:b/>
                <w:u w:val="single"/>
              </w:rPr>
            </w:pPr>
            <w:r>
              <w:rPr>
                <w:b/>
                <w:u w:val="single"/>
              </w:rPr>
              <w:t>Figure 2</w:t>
            </w:r>
          </w:p>
          <w:p w14:paraId="0FE7E6C4" w14:textId="4E8CAF70" w:rsidR="00690811" w:rsidRDefault="00690811" w:rsidP="00690811">
            <w:pPr>
              <w:pStyle w:val="Content"/>
            </w:pPr>
          </w:p>
          <w:p w14:paraId="06334B69" w14:textId="1B594440" w:rsidR="00690811" w:rsidRDefault="00C03C35" w:rsidP="00C03C35">
            <w:pPr>
              <w:pStyle w:val="Heading3"/>
            </w:pPr>
            <w:bookmarkStart w:id="12" w:name="_Toc7967574"/>
            <w:r>
              <w:t>Total Number of Restaurants</w:t>
            </w:r>
            <w:bookmarkEnd w:id="12"/>
          </w:p>
          <w:p w14:paraId="5D9806F1" w14:textId="4A9C0C96" w:rsidR="00690811" w:rsidRDefault="00690811" w:rsidP="00690811">
            <w:pPr>
              <w:pStyle w:val="Content"/>
            </w:pPr>
          </w:p>
          <w:p w14:paraId="738655F8" w14:textId="7CBD9570" w:rsidR="00C03C35" w:rsidRPr="00C03C35" w:rsidRDefault="00C03C35" w:rsidP="00C03C35">
            <w:pPr>
              <w:pStyle w:val="Content"/>
            </w:pPr>
            <w:r>
              <w:t xml:space="preserve">The total number of restaurants can be obtained from </w:t>
            </w:r>
            <w:r>
              <w:rPr>
                <w:b/>
              </w:rPr>
              <w:t>foursquare.com</w:t>
            </w:r>
            <w:r>
              <w:t xml:space="preserve"> using the API </w:t>
            </w:r>
            <w:hyperlink r:id="rId26" w:history="1">
              <w:r w:rsidRPr="00455C30">
                <w:rPr>
                  <w:rStyle w:val="Hyperlink"/>
                </w:rPr>
                <w:t>https://api.foursquare.com/v2/venues/explore</w:t>
              </w:r>
            </w:hyperlink>
            <w:r w:rsidRPr="00C03C35">
              <w:rPr>
                <w:rStyle w:val="Hyperlink"/>
              </w:rPr>
              <w:t xml:space="preserve">? </w:t>
            </w:r>
            <w:proofErr w:type="spellStart"/>
            <w:r w:rsidRPr="00C03C35">
              <w:rPr>
                <w:rStyle w:val="Hyperlink"/>
              </w:rPr>
              <w:t>categoryId</w:t>
            </w:r>
            <w:proofErr w:type="spellEnd"/>
            <w:r w:rsidRPr="00C03C35">
              <w:rPr>
                <w:rStyle w:val="Hyperlink"/>
              </w:rPr>
              <w:t>= 4d4b7105d754a06374d81259</w:t>
            </w:r>
            <w:r>
              <w:rPr>
                <w:rStyle w:val="Hyperlink"/>
              </w:rPr>
              <w:t xml:space="preserve"> </w:t>
            </w:r>
            <w:r>
              <w:rPr>
                <w:rStyle w:val="Hyperlink"/>
                <w:u w:val="none"/>
              </w:rPr>
              <w:t xml:space="preserve">. </w:t>
            </w:r>
            <w:r w:rsidRPr="00C03C35">
              <w:t xml:space="preserve">Total </w:t>
            </w:r>
            <w:r>
              <w:t>Chinese restaurants can be filtered from this data.</w:t>
            </w:r>
            <w:r w:rsidR="00520213">
              <w:t xml:space="preserve"> The </w:t>
            </w:r>
            <w:r w:rsidR="00520213">
              <w:t>header of</w:t>
            </w:r>
            <w:r w:rsidR="00520213">
              <w:t xml:space="preserve"> data obtained is as shown in figure 3.</w:t>
            </w:r>
          </w:p>
          <w:p w14:paraId="7684DA87" w14:textId="422AE239" w:rsidR="00690811" w:rsidRDefault="00690811" w:rsidP="00690811">
            <w:pPr>
              <w:pStyle w:val="Content"/>
              <w:rPr>
                <w:rStyle w:val="Hyperlink"/>
              </w:rPr>
            </w:pPr>
          </w:p>
          <w:p w14:paraId="02358A9D" w14:textId="4628E47A" w:rsidR="00566E35" w:rsidRDefault="00566E35" w:rsidP="00690811">
            <w:pPr>
              <w:pStyle w:val="Content"/>
            </w:pPr>
            <w:r>
              <w:object w:dxaOrig="8265" w:dyaOrig="3030" w14:anchorId="55C9B999">
                <v:shape id="_x0000_i1027" type="#_x0000_t75" style="width:413.2pt;height:151.5pt" o:ole="">
                  <v:imagedata r:id="rId27" o:title=""/>
                </v:shape>
                <o:OLEObject Type="Embed" ProgID="PBrush" ShapeID="_x0000_i1027" DrawAspect="Content" ObjectID="_1618580453" r:id="rId28"/>
              </w:object>
            </w:r>
          </w:p>
          <w:p w14:paraId="29D1E394" w14:textId="741474A3" w:rsidR="00566E35" w:rsidRDefault="00566E35" w:rsidP="00690811">
            <w:pPr>
              <w:pStyle w:val="Content"/>
              <w:rPr>
                <w:rStyle w:val="Hyperlink"/>
                <w:color w:val="082A75" w:themeColor="text2"/>
              </w:rPr>
            </w:pPr>
          </w:p>
          <w:p w14:paraId="4FCB832E" w14:textId="3B3C72C8" w:rsidR="00566E35" w:rsidRPr="00566E35" w:rsidRDefault="00566E35" w:rsidP="00566E35">
            <w:pPr>
              <w:pStyle w:val="Content"/>
              <w:jc w:val="center"/>
              <w:rPr>
                <w:b/>
                <w:u w:val="single"/>
              </w:rPr>
            </w:pPr>
            <w:r w:rsidRPr="00566E35">
              <w:rPr>
                <w:b/>
                <w:u w:val="single"/>
              </w:rPr>
              <w:t>Figure 3</w:t>
            </w:r>
          </w:p>
          <w:p w14:paraId="54DD6E4B" w14:textId="1A8B5295" w:rsidR="00690811" w:rsidRPr="00566E35" w:rsidRDefault="00690811" w:rsidP="0014195C">
            <w:pPr>
              <w:pStyle w:val="Content"/>
              <w:rPr>
                <w:b/>
                <w:u w:val="single"/>
              </w:rPr>
            </w:pPr>
          </w:p>
          <w:p w14:paraId="34770BBA" w14:textId="4AB769CC" w:rsidR="00690811" w:rsidRDefault="00690811" w:rsidP="00690811">
            <w:pPr>
              <w:pStyle w:val="Content"/>
            </w:pPr>
          </w:p>
          <w:p w14:paraId="796294FE" w14:textId="5C9FB2E4" w:rsidR="0022358B" w:rsidRDefault="0022358B" w:rsidP="0022358B">
            <w:pPr>
              <w:pStyle w:val="Heading2"/>
            </w:pPr>
            <w:bookmarkStart w:id="13" w:name="_Toc7967575"/>
            <w:r>
              <w:lastRenderedPageBreak/>
              <w:t>Methodology</w:t>
            </w:r>
            <w:bookmarkEnd w:id="13"/>
          </w:p>
          <w:p w14:paraId="759EB675" w14:textId="26EDEDFB" w:rsidR="0022358B" w:rsidRDefault="006B3910" w:rsidP="006B3910">
            <w:pPr>
              <w:pStyle w:val="Content"/>
            </w:pPr>
            <w:r>
              <w:t>The methodology for the process is as follows:</w:t>
            </w:r>
          </w:p>
          <w:p w14:paraId="10CF865C" w14:textId="0462388A" w:rsidR="006B3910" w:rsidRDefault="006B3910" w:rsidP="006B3910">
            <w:pPr>
              <w:pStyle w:val="Content"/>
            </w:pPr>
          </w:p>
          <w:p w14:paraId="471FB3B0" w14:textId="37830A21" w:rsidR="006B3910" w:rsidRDefault="006B3910" w:rsidP="006B3910">
            <w:pPr>
              <w:pStyle w:val="Content"/>
              <w:numPr>
                <w:ilvl w:val="0"/>
                <w:numId w:val="4"/>
              </w:numPr>
              <w:ind w:left="405"/>
            </w:pPr>
            <w:r>
              <w:t>Collect data from the sources mentioned in the data section</w:t>
            </w:r>
          </w:p>
          <w:p w14:paraId="1CA0B7AE" w14:textId="4BDCC3B1" w:rsidR="006B3910" w:rsidRDefault="006B3910" w:rsidP="006B3910">
            <w:pPr>
              <w:pStyle w:val="Content"/>
              <w:numPr>
                <w:ilvl w:val="0"/>
                <w:numId w:val="4"/>
              </w:numPr>
              <w:ind w:left="405"/>
            </w:pPr>
            <w:r>
              <w:t xml:space="preserve">Load data into pandas dataframes for exploratory analysis </w:t>
            </w:r>
          </w:p>
          <w:p w14:paraId="6F4C32DE" w14:textId="45EE42CD" w:rsidR="006B3910" w:rsidRDefault="006B3910" w:rsidP="006B3910">
            <w:pPr>
              <w:pStyle w:val="Content"/>
              <w:numPr>
                <w:ilvl w:val="0"/>
                <w:numId w:val="4"/>
              </w:numPr>
              <w:ind w:left="405"/>
            </w:pPr>
            <w:r>
              <w:t>Do exploratory data analysis to get insights into data as to:</w:t>
            </w:r>
          </w:p>
          <w:p w14:paraId="60858484" w14:textId="31DAF3BC" w:rsidR="006B3910" w:rsidRDefault="006B3910" w:rsidP="006B3910">
            <w:pPr>
              <w:pStyle w:val="Content"/>
              <w:numPr>
                <w:ilvl w:val="1"/>
                <w:numId w:val="4"/>
              </w:numPr>
              <w:ind w:left="765"/>
            </w:pPr>
            <w:r>
              <w:t>Find category wise restaurant total to ascertain how are Chinese restaurants placed against other categories number wise</w:t>
            </w:r>
          </w:p>
          <w:p w14:paraId="60F1D0F6" w14:textId="70F39F5F" w:rsidR="00580B82" w:rsidRDefault="006B3910" w:rsidP="00580B82">
            <w:pPr>
              <w:pStyle w:val="Content"/>
              <w:numPr>
                <w:ilvl w:val="1"/>
                <w:numId w:val="4"/>
              </w:numPr>
              <w:ind w:left="765"/>
            </w:pPr>
            <w:r>
              <w:t xml:space="preserve">Plot </w:t>
            </w:r>
            <w:r w:rsidR="00580B82">
              <w:t xml:space="preserve">all restaurant total and Chinese restaurant total neighborhood wise, </w:t>
            </w:r>
            <w:r w:rsidR="00D031B3">
              <w:t xml:space="preserve">Chinese restaurant </w:t>
            </w:r>
            <w:r w:rsidR="00520213">
              <w:t>total and</w:t>
            </w:r>
            <w:r w:rsidR="00D031B3">
              <w:t xml:space="preserve"> </w:t>
            </w:r>
            <w:r w:rsidR="00580B82">
              <w:t>visit counts neighborhood wise. This will give an idea of probable location for opening a new Chinese restaurant</w:t>
            </w:r>
          </w:p>
          <w:p w14:paraId="4DADA499" w14:textId="48D4368A" w:rsidR="006B3910" w:rsidRDefault="006B3910" w:rsidP="006B3910">
            <w:pPr>
              <w:pStyle w:val="Content"/>
              <w:numPr>
                <w:ilvl w:val="0"/>
                <w:numId w:val="4"/>
              </w:numPr>
              <w:ind w:left="405"/>
            </w:pPr>
            <w:r>
              <w:t>Aggregate and merge all the dataframes into one dataframe</w:t>
            </w:r>
            <w:r w:rsidR="00580B82">
              <w:t>.</w:t>
            </w:r>
          </w:p>
          <w:p w14:paraId="103D2B25" w14:textId="25A1BCD6" w:rsidR="00580B82" w:rsidRDefault="00580B82" w:rsidP="006B3910">
            <w:pPr>
              <w:pStyle w:val="Content"/>
              <w:numPr>
                <w:ilvl w:val="0"/>
                <w:numId w:val="4"/>
              </w:numPr>
              <w:ind w:left="405"/>
            </w:pPr>
            <w:r>
              <w:t>Use K-means clustering to get the best neighborhood group for opening Chinese restaurant.</w:t>
            </w:r>
          </w:p>
          <w:p w14:paraId="48D61F74" w14:textId="77777777" w:rsidR="00580B82" w:rsidRPr="0022358B" w:rsidRDefault="00580B82" w:rsidP="00580B82">
            <w:pPr>
              <w:pStyle w:val="Content"/>
              <w:ind w:left="405"/>
            </w:pPr>
          </w:p>
          <w:p w14:paraId="1D8B37AD" w14:textId="2B88590A" w:rsidR="00DF027C" w:rsidRDefault="006D5621" w:rsidP="006D5621">
            <w:pPr>
              <w:pStyle w:val="Heading3"/>
            </w:pPr>
            <w:bookmarkStart w:id="14" w:name="_Toc7967576"/>
            <w:r>
              <w:t>Exploratory Data Analysis</w:t>
            </w:r>
            <w:bookmarkEnd w:id="14"/>
          </w:p>
        </w:tc>
      </w:tr>
      <w:tr w:rsidR="006B3910" w14:paraId="1D56E427" w14:textId="77777777" w:rsidTr="00DF027C">
        <w:trPr>
          <w:trHeight w:val="3546"/>
        </w:trPr>
        <w:tc>
          <w:tcPr>
            <w:tcW w:w="9999" w:type="dxa"/>
          </w:tcPr>
          <w:p w14:paraId="59A90111" w14:textId="77777777" w:rsidR="006B3910" w:rsidRDefault="006B3910" w:rsidP="00580B82">
            <w:pPr>
              <w:pStyle w:val="Content"/>
            </w:pPr>
          </w:p>
          <w:p w14:paraId="2FBC7DFF" w14:textId="5A89ED3E" w:rsidR="00580B82" w:rsidRDefault="00580B82" w:rsidP="00941D8F">
            <w:pPr>
              <w:pStyle w:val="Heading4"/>
            </w:pPr>
            <w:r>
              <w:t xml:space="preserve">Explore Mumbai’s neighborhood on a </w:t>
            </w:r>
            <w:r w:rsidRPr="00941D8F">
              <w:t>map</w:t>
            </w:r>
          </w:p>
          <w:p w14:paraId="785F430E" w14:textId="799C60A0" w:rsidR="00580B82" w:rsidRDefault="00580B82" w:rsidP="00580B82">
            <w:pPr>
              <w:pStyle w:val="Content"/>
            </w:pPr>
          </w:p>
          <w:p w14:paraId="7F33D3BB" w14:textId="6DC0F112" w:rsidR="00580B82" w:rsidRDefault="00941D8F" w:rsidP="00580B82">
            <w:pPr>
              <w:pStyle w:val="Content"/>
            </w:pPr>
            <w:r>
              <w:t>Mumbai’s neighborhood data is scrapped from the links mentioned in the data section and stored in dataframe as shown in figure 1. Let’s plot this data on a map as follows:</w:t>
            </w:r>
          </w:p>
          <w:p w14:paraId="1DED1E7A" w14:textId="2CB6E731" w:rsidR="00E57A41" w:rsidRDefault="00E57A41" w:rsidP="00580B82">
            <w:pPr>
              <w:pStyle w:val="Content"/>
            </w:pPr>
          </w:p>
          <w:p w14:paraId="7FD01777" w14:textId="016FF89D" w:rsidR="00E57A41" w:rsidRDefault="00520213" w:rsidP="00580B82">
            <w:pPr>
              <w:pStyle w:val="Content"/>
            </w:pPr>
            <w:r>
              <w:object w:dxaOrig="9615" w:dyaOrig="8805" w14:anchorId="64244B79">
                <v:shape id="_x0000_i1028" type="#_x0000_t75" style="width:457.65pt;height:260.45pt" o:ole="">
                  <v:imagedata r:id="rId29" o:title=""/>
                </v:shape>
                <o:OLEObject Type="Embed" ProgID="PBrush" ShapeID="_x0000_i1028" DrawAspect="Content" ObjectID="_1618580454" r:id="rId30"/>
              </w:object>
            </w:r>
          </w:p>
          <w:p w14:paraId="4C0B0D9A" w14:textId="5D5E8C8E" w:rsidR="00E57A41" w:rsidRPr="00E57A41" w:rsidRDefault="00E57A41" w:rsidP="00E57A41">
            <w:pPr>
              <w:pStyle w:val="Content"/>
              <w:jc w:val="center"/>
              <w:rPr>
                <w:b/>
                <w:u w:val="single"/>
              </w:rPr>
            </w:pPr>
            <w:r>
              <w:rPr>
                <w:b/>
                <w:u w:val="single"/>
              </w:rPr>
              <w:t xml:space="preserve">Figure 4: Mumbai </w:t>
            </w:r>
            <w:proofErr w:type="spellStart"/>
            <w:r>
              <w:rPr>
                <w:b/>
                <w:u w:val="single"/>
              </w:rPr>
              <w:t>Neighbourhood</w:t>
            </w:r>
            <w:proofErr w:type="spellEnd"/>
          </w:p>
          <w:p w14:paraId="353C67FC" w14:textId="63DCAC29" w:rsidR="00941D8F" w:rsidRDefault="00E57A41" w:rsidP="002C106B">
            <w:pPr>
              <w:pStyle w:val="Heading4"/>
            </w:pPr>
            <w:r>
              <w:lastRenderedPageBreak/>
              <w:t>Explo</w:t>
            </w:r>
            <w:r w:rsidR="002C106B">
              <w:t xml:space="preserve">re Restaurant Counts </w:t>
            </w:r>
          </w:p>
          <w:p w14:paraId="39481D8C" w14:textId="35183BC1" w:rsidR="00941D8F" w:rsidRDefault="00941D8F" w:rsidP="00580B82">
            <w:pPr>
              <w:pStyle w:val="Content"/>
            </w:pPr>
          </w:p>
          <w:p w14:paraId="7DB92C42" w14:textId="092BEC9E" w:rsidR="0072709B" w:rsidRDefault="00520213" w:rsidP="00580B82">
            <w:pPr>
              <w:pStyle w:val="Content"/>
            </w:pPr>
            <w:r>
              <w:t>In f</w:t>
            </w:r>
            <w:r w:rsidR="0072709B">
              <w:t>ollowing figure one can see that in the case of authenticate cuisine restaurants, Chinese restaurants are most popular after Indian restaurants.</w:t>
            </w:r>
          </w:p>
          <w:p w14:paraId="0647C803" w14:textId="53AF444C" w:rsidR="0072709B" w:rsidRDefault="00037579" w:rsidP="00580B82">
            <w:pPr>
              <w:pStyle w:val="Content"/>
            </w:pPr>
            <w:r>
              <w:object w:dxaOrig="3942" w:dyaOrig="4320" w14:anchorId="012955C4">
                <v:shape id="_x0000_i1029" type="#_x0000_t75" style="width:483.95pt;height:567.85pt" o:ole="">
                  <v:imagedata r:id="rId31" o:title=""/>
                </v:shape>
                <o:OLEObject Type="Embed" ProgID="PBrush" ShapeID="_x0000_i1029" DrawAspect="Content" ObjectID="_1618580455" r:id="rId32"/>
              </w:object>
            </w:r>
          </w:p>
          <w:p w14:paraId="05DBFEF0" w14:textId="4FA54D49" w:rsidR="00037579" w:rsidRPr="00037579" w:rsidRDefault="00037579" w:rsidP="00037579">
            <w:pPr>
              <w:pStyle w:val="Content"/>
              <w:jc w:val="center"/>
              <w:rPr>
                <w:b/>
                <w:u w:val="single"/>
              </w:rPr>
            </w:pPr>
            <w:r>
              <w:rPr>
                <w:b/>
                <w:u w:val="single"/>
              </w:rPr>
              <w:t>Figure 5: Restaurant Counts</w:t>
            </w:r>
          </w:p>
          <w:p w14:paraId="751FA856" w14:textId="77777777" w:rsidR="00580B82" w:rsidRDefault="00580B82" w:rsidP="00580B82">
            <w:pPr>
              <w:pStyle w:val="Content"/>
            </w:pPr>
          </w:p>
          <w:p w14:paraId="185F1485" w14:textId="0E95AB93" w:rsidR="00580B82" w:rsidRDefault="00616753" w:rsidP="00616753">
            <w:pPr>
              <w:pStyle w:val="Heading4"/>
            </w:pPr>
            <w:r>
              <w:t>Explore Total Restaurant Count v/s Total Chinese Restaurant Count</w:t>
            </w:r>
          </w:p>
          <w:p w14:paraId="29C23507" w14:textId="77777777" w:rsidR="00616753" w:rsidRDefault="00616753" w:rsidP="00616753"/>
          <w:p w14:paraId="778D837F" w14:textId="0F8DEFE7" w:rsidR="00616753" w:rsidRDefault="00616753" w:rsidP="00616753">
            <w:pPr>
              <w:pStyle w:val="Content"/>
            </w:pPr>
            <w:r>
              <w:t>Let’s explore Neighborhood wise Total Restaurant Count and Chinese Restaurant Count. Neighborhoods with less than 2 Chinese restaurant counts have been explicitly labeled. These neighborhoods could be candidates for opening next Chinese restaurants.</w:t>
            </w:r>
          </w:p>
          <w:p w14:paraId="7E2CD3E9" w14:textId="77777777" w:rsidR="00616753" w:rsidRDefault="00395DE5" w:rsidP="00616753">
            <w:pPr>
              <w:pStyle w:val="Content"/>
            </w:pPr>
            <w:r>
              <w:object w:dxaOrig="12075" w:dyaOrig="17535" w14:anchorId="3758DE9F">
                <v:shape id="_x0000_i1030" type="#_x0000_t75" style="width:495.85pt;height:532.15pt" o:ole="">
                  <v:imagedata r:id="rId33" o:title=""/>
                </v:shape>
                <o:OLEObject Type="Embed" ProgID="PBrush" ShapeID="_x0000_i1030" DrawAspect="Content" ObjectID="_1618580456" r:id="rId34"/>
              </w:object>
            </w:r>
          </w:p>
          <w:p w14:paraId="2A5BC30F" w14:textId="40264AC2" w:rsidR="00395DE5" w:rsidRPr="00395DE5" w:rsidRDefault="00395DE5" w:rsidP="00395DE5">
            <w:pPr>
              <w:pStyle w:val="Content"/>
              <w:jc w:val="center"/>
              <w:rPr>
                <w:b/>
                <w:u w:val="single"/>
              </w:rPr>
            </w:pPr>
            <w:r w:rsidRPr="00395DE5">
              <w:rPr>
                <w:b/>
                <w:u w:val="single"/>
              </w:rPr>
              <w:t>Figure 6:</w:t>
            </w:r>
            <w:r>
              <w:rPr>
                <w:b/>
                <w:u w:val="single"/>
              </w:rPr>
              <w:t xml:space="preserve"> All Restaurant v/s Chinese Restaurant</w:t>
            </w:r>
            <w:r w:rsidRPr="00395DE5">
              <w:rPr>
                <w:b/>
                <w:u w:val="single"/>
              </w:rPr>
              <w:t xml:space="preserve"> </w:t>
            </w:r>
          </w:p>
        </w:tc>
      </w:tr>
    </w:tbl>
    <w:p w14:paraId="626E680F" w14:textId="75211DB2" w:rsidR="00395DE5" w:rsidRDefault="00395DE5" w:rsidP="00862F43">
      <w:pPr>
        <w:pStyle w:val="Content"/>
        <w:rPr>
          <w:rFonts w:eastAsia="Times New Roman"/>
          <w:color w:val="auto"/>
          <w:sz w:val="20"/>
          <w:szCs w:val="20"/>
        </w:rPr>
      </w:pPr>
      <w:r>
        <w:lastRenderedPageBreak/>
        <w:t xml:space="preserve">From the map in figure 5, one can see that </w:t>
      </w:r>
      <w:r w:rsidR="001A47BA" w:rsidRPr="00395DE5">
        <w:t>Worli</w:t>
      </w:r>
      <w:r w:rsidR="00520213">
        <w:t xml:space="preserve"> </w:t>
      </w:r>
      <w:r w:rsidR="001A47BA">
        <w:t>(</w:t>
      </w:r>
      <w:r w:rsidR="001A47BA" w:rsidRPr="00395DE5">
        <w:t>Tot</w:t>
      </w:r>
      <w:r w:rsidRPr="00395DE5">
        <w:t>. Rest.37 Chinese 1</w:t>
      </w:r>
      <w:r>
        <w:t xml:space="preserve">), Ghatkopar East (Tot. Rest.25 Chinese 0) and Goregaon (Tot. Rest.31 Chinese 1) seem to be good candidates for opening next Chinese restaurant as they have good amount of other kinds of restaurants indicating </w:t>
      </w:r>
      <w:r w:rsidR="00862F43">
        <w:t>a good amount of eating-out crowd and have 0 or 1 Chinese restaurants.</w:t>
      </w:r>
    </w:p>
    <w:p w14:paraId="46713695" w14:textId="2E36E8A9" w:rsidR="00395DE5" w:rsidRDefault="00395DE5" w:rsidP="00395DE5">
      <w:pPr>
        <w:pStyle w:val="HTMLPreformatted"/>
        <w:shd w:val="clear" w:color="auto" w:fill="FFFFFF"/>
        <w:wordWrap w:val="0"/>
        <w:rPr>
          <w:rFonts w:ascii="var(--jp-code-font-family)" w:hAnsi="var(--jp-code-font-family)"/>
        </w:rPr>
      </w:pPr>
    </w:p>
    <w:p w14:paraId="4EFE311B" w14:textId="5AD14DD3" w:rsidR="00395DE5" w:rsidRPr="00395DE5" w:rsidRDefault="00862F43" w:rsidP="00862F43">
      <w:pPr>
        <w:pStyle w:val="Heading4"/>
      </w:pPr>
      <w:r>
        <w:t xml:space="preserve">Explore Chinese Restaurant Count v/s </w:t>
      </w:r>
      <w:r w:rsidR="005A2B75">
        <w:t xml:space="preserve">Average </w:t>
      </w:r>
      <w:r>
        <w:t>Visit Count</w:t>
      </w:r>
    </w:p>
    <w:p w14:paraId="2D624386" w14:textId="718BF84C" w:rsidR="0087605E" w:rsidRDefault="00923F2F" w:rsidP="00395DE5">
      <w:pPr>
        <w:pStyle w:val="Content"/>
      </w:pPr>
      <w:r>
        <w:rPr>
          <w:noProof/>
        </w:rPr>
        <w:drawing>
          <wp:inline distT="0" distB="0" distL="0" distR="0" wp14:anchorId="66348627" wp14:editId="62EEB405">
            <wp:extent cx="5994658" cy="6925586"/>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6634" cy="6927869"/>
                    </a:xfrm>
                    <a:prstGeom prst="rect">
                      <a:avLst/>
                    </a:prstGeom>
                    <a:noFill/>
                    <a:ln>
                      <a:noFill/>
                    </a:ln>
                  </pic:spPr>
                </pic:pic>
              </a:graphicData>
            </a:graphic>
          </wp:inline>
        </w:drawing>
      </w:r>
    </w:p>
    <w:p w14:paraId="21C181CF" w14:textId="62633DA4" w:rsidR="005A2B75" w:rsidRPr="005A2B75" w:rsidRDefault="005A2B75" w:rsidP="005A2B75">
      <w:pPr>
        <w:pStyle w:val="Content"/>
        <w:jc w:val="center"/>
        <w:rPr>
          <w:b/>
          <w:u w:val="single"/>
        </w:rPr>
      </w:pPr>
      <w:r w:rsidRPr="005A2B75">
        <w:rPr>
          <w:b/>
          <w:u w:val="single"/>
        </w:rPr>
        <w:t xml:space="preserve">Figure 7: </w:t>
      </w:r>
      <w:r>
        <w:rPr>
          <w:b/>
          <w:u w:val="single"/>
        </w:rPr>
        <w:t>Chinese Restaurant Count v/s Average Visit Count</w:t>
      </w:r>
    </w:p>
    <w:p w14:paraId="1440A508" w14:textId="03ADF5E8" w:rsidR="005A2B75" w:rsidRDefault="005A2B75" w:rsidP="005A2B75">
      <w:pPr>
        <w:pStyle w:val="Content"/>
        <w:rPr>
          <w:rFonts w:eastAsia="Times New Roman"/>
          <w:color w:val="auto"/>
          <w:sz w:val="20"/>
          <w:szCs w:val="20"/>
        </w:rPr>
      </w:pPr>
      <w:r>
        <w:lastRenderedPageBreak/>
        <w:t xml:space="preserve">From the map in figure </w:t>
      </w:r>
      <w:r w:rsidR="004F5C76">
        <w:t>7</w:t>
      </w:r>
      <w:r>
        <w:t xml:space="preserve">, one can see that again </w:t>
      </w:r>
      <w:r w:rsidRPr="00395DE5">
        <w:t>Worli</w:t>
      </w:r>
      <w:r w:rsidR="001A47BA">
        <w:t xml:space="preserve"> </w:t>
      </w:r>
      <w:r>
        <w:t xml:space="preserve">(Avg. Visit Coun:3531.7, </w:t>
      </w:r>
      <w:r w:rsidRPr="00395DE5">
        <w:t xml:space="preserve"> Chinese 1</w:t>
      </w:r>
      <w:r>
        <w:t>), Ghatkopar East (Avg. Visit Coun:</w:t>
      </w:r>
      <w:r w:rsidR="001A47BA">
        <w:t>1124</w:t>
      </w:r>
      <w:r>
        <w:t>.</w:t>
      </w:r>
      <w:r w:rsidR="001A47BA">
        <w:t>94</w:t>
      </w:r>
      <w:r>
        <w:t xml:space="preserve"> Chinese 0) and Goregaon (Avg. Visit Coun:</w:t>
      </w:r>
      <w:r w:rsidR="001A47BA">
        <w:t>1157</w:t>
      </w:r>
      <w:r>
        <w:t xml:space="preserve">.7 Chinese 1) seem to be good candidates for opening next Chinese restaurant as they have good </w:t>
      </w:r>
      <w:r w:rsidR="001A47BA">
        <w:t>visit counts i</w:t>
      </w:r>
      <w:r>
        <w:t xml:space="preserve">ndicating a good amount of </w:t>
      </w:r>
      <w:r w:rsidR="001A47BA">
        <w:t>crowd visiting places in the neighborhood</w:t>
      </w:r>
      <w:r>
        <w:t xml:space="preserve"> and have 0 or 1 Chinese restaurants.</w:t>
      </w:r>
    </w:p>
    <w:p w14:paraId="4021210F" w14:textId="0A5516F8" w:rsidR="005A2B75" w:rsidRDefault="005A2B75" w:rsidP="00395DE5">
      <w:pPr>
        <w:pStyle w:val="Content"/>
      </w:pPr>
    </w:p>
    <w:p w14:paraId="7D5ED233" w14:textId="254B3458" w:rsidR="000E4367" w:rsidRDefault="000E4367" w:rsidP="000E4367">
      <w:pPr>
        <w:pStyle w:val="Heading3"/>
      </w:pPr>
      <w:bookmarkStart w:id="15" w:name="_Toc7967577"/>
      <w:r>
        <w:t>Clustering of Neighborhoods</w:t>
      </w:r>
      <w:bookmarkEnd w:id="15"/>
    </w:p>
    <w:p w14:paraId="04280550" w14:textId="6191AE3D" w:rsidR="000E4367" w:rsidRDefault="000E4367" w:rsidP="000E4367"/>
    <w:p w14:paraId="2CD64AA1" w14:textId="346ACD87" w:rsidR="004F5C76" w:rsidRDefault="004F5C76" w:rsidP="004F5C76">
      <w:pPr>
        <w:pStyle w:val="Content"/>
      </w:pPr>
      <w:r>
        <w:t xml:space="preserve">Let’s cluster the neighborhood data created to get the set of neighborhoods that would be ideal for opening the next Chinese restaurant. </w:t>
      </w:r>
      <w:r w:rsidR="008F1128">
        <w:t xml:space="preserve">K-mean clustering algorithm will be used to cluster the neighborhoods. </w:t>
      </w:r>
      <w:r>
        <w:t xml:space="preserve">The final data after merging data sets described in the data section is as shown in the figure </w:t>
      </w:r>
      <w:r w:rsidR="00294630">
        <w:t>8</w:t>
      </w:r>
    </w:p>
    <w:p w14:paraId="77392625" w14:textId="253CEAAD" w:rsidR="004F5C76" w:rsidRDefault="00294630" w:rsidP="004F5C76">
      <w:pPr>
        <w:pStyle w:val="Content"/>
      </w:pPr>
      <w:r>
        <w:rPr>
          <w:noProof/>
        </w:rPr>
        <w:drawing>
          <wp:inline distT="0" distB="0" distL="0" distR="0" wp14:anchorId="66F86F75" wp14:editId="629910FA">
            <wp:extent cx="6304197" cy="534327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8773" cy="5355630"/>
                    </a:xfrm>
                    <a:prstGeom prst="rect">
                      <a:avLst/>
                    </a:prstGeom>
                    <a:noFill/>
                    <a:ln>
                      <a:noFill/>
                    </a:ln>
                  </pic:spPr>
                </pic:pic>
              </a:graphicData>
            </a:graphic>
          </wp:inline>
        </w:drawing>
      </w:r>
    </w:p>
    <w:p w14:paraId="2D03A70C" w14:textId="002C33AE" w:rsidR="00294630" w:rsidRDefault="00294630" w:rsidP="004F5C76">
      <w:pPr>
        <w:pStyle w:val="Content"/>
      </w:pPr>
    </w:p>
    <w:p w14:paraId="3AC75627" w14:textId="399798F3" w:rsidR="00294630" w:rsidRPr="00294630" w:rsidRDefault="00294630" w:rsidP="00294630">
      <w:pPr>
        <w:pStyle w:val="Content"/>
        <w:jc w:val="center"/>
        <w:rPr>
          <w:b/>
          <w:u w:val="single"/>
        </w:rPr>
      </w:pPr>
      <w:r>
        <w:rPr>
          <w:b/>
          <w:u w:val="single"/>
        </w:rPr>
        <w:t>Figure 8: Final Data</w:t>
      </w:r>
    </w:p>
    <w:p w14:paraId="3C142A7A" w14:textId="28CEDD42" w:rsidR="004F5C76" w:rsidRDefault="00294630" w:rsidP="004F5C76">
      <w:pPr>
        <w:pStyle w:val="Heading4"/>
      </w:pPr>
      <w:r>
        <w:lastRenderedPageBreak/>
        <w:t>Determine Number of Cluster</w:t>
      </w:r>
      <w:r w:rsidR="0011471A">
        <w:t>s</w:t>
      </w:r>
    </w:p>
    <w:p w14:paraId="4B6CE5B4" w14:textId="77777777" w:rsidR="00294630" w:rsidRPr="00294630" w:rsidRDefault="00294630" w:rsidP="00294630">
      <w:pPr>
        <w:pStyle w:val="Content"/>
      </w:pPr>
    </w:p>
    <w:p w14:paraId="38EADD6A" w14:textId="674C259E" w:rsidR="00294630" w:rsidRDefault="006445EC" w:rsidP="006445EC">
      <w:pPr>
        <w:pStyle w:val="Content"/>
      </w:pPr>
      <w:r>
        <w:t>The number of cluster</w:t>
      </w:r>
      <w:r w:rsidR="0011471A">
        <w:t>s</w:t>
      </w:r>
      <w:r>
        <w:t xml:space="preserve"> is determined by running the k-means clustering algorithm with k ranging from 1 to 1</w:t>
      </w:r>
      <w:r w:rsidR="00520213">
        <w:t>1</w:t>
      </w:r>
      <w:r>
        <w:t xml:space="preserve"> and choosing the optimum value using the metrics: </w:t>
      </w:r>
      <w:r w:rsidRPr="006445EC">
        <w:t>Silhouette Coefficient</w:t>
      </w:r>
      <w:r>
        <w:t xml:space="preserve">, </w:t>
      </w:r>
      <w:proofErr w:type="spellStart"/>
      <w:r w:rsidRPr="006445EC">
        <w:t>Calinski-Harabaz</w:t>
      </w:r>
      <w:proofErr w:type="spellEnd"/>
      <w:r w:rsidRPr="006445EC">
        <w:t xml:space="preserve"> Index</w:t>
      </w:r>
      <w:r>
        <w:t xml:space="preserve"> and </w:t>
      </w:r>
      <w:r w:rsidRPr="006445EC">
        <w:t>Davies-Bouldin Index</w:t>
      </w:r>
      <w:r>
        <w:t xml:space="preserve">. These metrics are used to evaluate a model where ground truth labels are not available as in our case </w:t>
      </w:r>
      <w:r w:rsidR="0011471A">
        <w:t>since,</w:t>
      </w:r>
      <w:r>
        <w:t xml:space="preserve"> we don’t </w:t>
      </w:r>
      <w:r w:rsidR="0011471A">
        <w:t xml:space="preserve">have </w:t>
      </w:r>
      <w:r>
        <w:t xml:space="preserve">neighborhoods that are pre labeled with rank of choice for opening next Chinese restaurant. For a detail discussion of the aforementioned metrics please refer to </w:t>
      </w:r>
      <w:hyperlink r:id="rId37" w:anchor="clustering-performance-evaluation" w:history="1">
        <w:r>
          <w:rPr>
            <w:rStyle w:val="Hyperlink"/>
          </w:rPr>
          <w:t>https://scikit-learn.org/stable/modules/clustering.html#clustering-performance-evaluation</w:t>
        </w:r>
      </w:hyperlink>
      <w:r>
        <w:t>.</w:t>
      </w:r>
    </w:p>
    <w:p w14:paraId="65505E15" w14:textId="57363367" w:rsidR="006445EC" w:rsidRDefault="006445EC" w:rsidP="006445EC">
      <w:pPr>
        <w:pStyle w:val="Content"/>
      </w:pPr>
    </w:p>
    <w:p w14:paraId="555EE636" w14:textId="58F81A90" w:rsidR="006445EC" w:rsidRDefault="0011471A" w:rsidP="006445EC">
      <w:pPr>
        <w:pStyle w:val="Content"/>
      </w:pPr>
      <w:r>
        <w:rPr>
          <w:noProof/>
        </w:rPr>
        <w:drawing>
          <wp:inline distT="0" distB="0" distL="0" distR="0" wp14:anchorId="6163677F" wp14:editId="18E71DD2">
            <wp:extent cx="6305550" cy="4206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5550" cy="4206240"/>
                    </a:xfrm>
                    <a:prstGeom prst="rect">
                      <a:avLst/>
                    </a:prstGeom>
                    <a:noFill/>
                    <a:ln>
                      <a:noFill/>
                    </a:ln>
                  </pic:spPr>
                </pic:pic>
              </a:graphicData>
            </a:graphic>
          </wp:inline>
        </w:drawing>
      </w:r>
    </w:p>
    <w:p w14:paraId="411FFBBA" w14:textId="2B63A572" w:rsidR="0011471A" w:rsidRDefault="0011471A" w:rsidP="0011471A">
      <w:pPr>
        <w:pStyle w:val="Content"/>
        <w:jc w:val="center"/>
        <w:rPr>
          <w:b/>
          <w:u w:val="single"/>
        </w:rPr>
      </w:pPr>
      <w:r>
        <w:rPr>
          <w:b/>
          <w:u w:val="single"/>
        </w:rPr>
        <w:t xml:space="preserve">Figure 9: K-Means Cluster Evaluation </w:t>
      </w:r>
      <w:proofErr w:type="gramStart"/>
      <w:r>
        <w:rPr>
          <w:b/>
          <w:u w:val="single"/>
        </w:rPr>
        <w:t>To</w:t>
      </w:r>
      <w:proofErr w:type="gramEnd"/>
      <w:r>
        <w:rPr>
          <w:b/>
          <w:u w:val="single"/>
        </w:rPr>
        <w:t xml:space="preserve"> Determine Optimal Number of Clusters Value</w:t>
      </w:r>
    </w:p>
    <w:p w14:paraId="4862AD73" w14:textId="77777777" w:rsidR="0011471A" w:rsidRPr="0011471A" w:rsidRDefault="0011471A" w:rsidP="0011471A">
      <w:pPr>
        <w:pStyle w:val="Content"/>
        <w:jc w:val="center"/>
        <w:rPr>
          <w:b/>
          <w:u w:val="single"/>
        </w:rPr>
      </w:pPr>
    </w:p>
    <w:p w14:paraId="31986336" w14:textId="03D06B6F" w:rsidR="000624C0" w:rsidRDefault="00357233" w:rsidP="006445EC">
      <w:pPr>
        <w:pStyle w:val="Content"/>
        <w:rPr>
          <w:rFonts w:ascii="Calibri" w:eastAsiaTheme="minorHAnsi" w:hAnsi="Calibri" w:cs="Calibri"/>
          <w:bCs/>
          <w:color w:val="082A75"/>
          <w:szCs w:val="28"/>
        </w:rPr>
      </w:pPr>
      <w:r>
        <w:rPr>
          <w:rFonts w:ascii="Calibri" w:eastAsiaTheme="minorHAnsi" w:hAnsi="Calibri" w:cs="Calibri"/>
          <w:bCs/>
          <w:color w:val="082A75"/>
          <w:szCs w:val="28"/>
        </w:rPr>
        <w:t>From figure</w:t>
      </w:r>
      <w:r w:rsidR="0011471A">
        <w:rPr>
          <w:rFonts w:ascii="Calibri" w:eastAsiaTheme="minorHAnsi" w:hAnsi="Calibri" w:cs="Calibri"/>
          <w:bCs/>
          <w:color w:val="082A75"/>
          <w:szCs w:val="28"/>
        </w:rPr>
        <w:t xml:space="preserve"> 9, u</w:t>
      </w:r>
      <w:r w:rsidR="000624C0">
        <w:rPr>
          <w:rFonts w:ascii="Calibri" w:eastAsiaTheme="minorHAnsi" w:hAnsi="Calibri" w:cs="Calibri"/>
          <w:bCs/>
          <w:color w:val="082A75"/>
          <w:szCs w:val="28"/>
        </w:rPr>
        <w:t xml:space="preserve">sing the elbow method one can see that according to Silhouette Coefficient the optimum number of clusters is 3 and according to </w:t>
      </w:r>
      <w:proofErr w:type="spellStart"/>
      <w:r w:rsidR="000624C0">
        <w:rPr>
          <w:rFonts w:ascii="Calibri" w:eastAsiaTheme="minorHAnsi" w:hAnsi="Calibri" w:cs="Calibri"/>
          <w:bCs/>
          <w:color w:val="082A75"/>
          <w:szCs w:val="28"/>
        </w:rPr>
        <w:t>Calinski-Harabaz</w:t>
      </w:r>
      <w:proofErr w:type="spellEnd"/>
      <w:r w:rsidR="000624C0">
        <w:rPr>
          <w:rFonts w:ascii="Calibri" w:eastAsiaTheme="minorHAnsi" w:hAnsi="Calibri" w:cs="Calibri"/>
          <w:bCs/>
          <w:color w:val="082A75"/>
          <w:szCs w:val="28"/>
        </w:rPr>
        <w:t xml:space="preserve"> Index the optimum number of </w:t>
      </w:r>
      <w:proofErr w:type="gramStart"/>
      <w:r w:rsidR="000624C0">
        <w:rPr>
          <w:rFonts w:ascii="Calibri" w:eastAsiaTheme="minorHAnsi" w:hAnsi="Calibri" w:cs="Calibri"/>
          <w:bCs/>
          <w:color w:val="082A75"/>
          <w:szCs w:val="28"/>
        </w:rPr>
        <w:t>index</w:t>
      </w:r>
      <w:proofErr w:type="gramEnd"/>
      <w:r w:rsidR="000624C0">
        <w:rPr>
          <w:rFonts w:ascii="Calibri" w:eastAsiaTheme="minorHAnsi" w:hAnsi="Calibri" w:cs="Calibri"/>
          <w:bCs/>
          <w:color w:val="082A75"/>
          <w:szCs w:val="28"/>
        </w:rPr>
        <w:t xml:space="preserve"> is 4. As for Davies-Bouldin Index values closer to zero indicate a better partition and in our case that value is 0.3809 corresponding to number of </w:t>
      </w:r>
      <w:r w:rsidR="0011471A">
        <w:rPr>
          <w:rFonts w:ascii="Calibri" w:eastAsiaTheme="minorHAnsi" w:hAnsi="Calibri" w:cs="Calibri"/>
          <w:bCs/>
          <w:color w:val="082A75"/>
          <w:szCs w:val="28"/>
        </w:rPr>
        <w:t>clusters</w:t>
      </w:r>
      <w:r w:rsidR="000624C0">
        <w:rPr>
          <w:rFonts w:ascii="Calibri" w:eastAsiaTheme="minorHAnsi" w:hAnsi="Calibri" w:cs="Calibri"/>
          <w:bCs/>
          <w:color w:val="082A75"/>
          <w:szCs w:val="28"/>
        </w:rPr>
        <w:t xml:space="preserve"> = 4. We will go with the majority and partition the neighborhood into 4 clusters</w:t>
      </w:r>
    </w:p>
    <w:p w14:paraId="47CAED47" w14:textId="4EFD9775" w:rsidR="00572A55" w:rsidRDefault="00572A55" w:rsidP="006445EC">
      <w:pPr>
        <w:pStyle w:val="Content"/>
        <w:rPr>
          <w:rFonts w:ascii="Calibri" w:eastAsiaTheme="minorHAnsi" w:hAnsi="Calibri" w:cs="Calibri"/>
          <w:bCs/>
          <w:color w:val="082A75"/>
          <w:szCs w:val="28"/>
        </w:rPr>
      </w:pPr>
    </w:p>
    <w:p w14:paraId="71A83519" w14:textId="5D09F8DD" w:rsidR="00572A55" w:rsidRDefault="00572A55" w:rsidP="006445EC">
      <w:pPr>
        <w:pStyle w:val="Content"/>
        <w:rPr>
          <w:rFonts w:ascii="Calibri" w:eastAsiaTheme="minorHAnsi" w:hAnsi="Calibri" w:cs="Calibri"/>
          <w:bCs/>
          <w:color w:val="082A75"/>
          <w:szCs w:val="28"/>
        </w:rPr>
      </w:pPr>
    </w:p>
    <w:p w14:paraId="13A9B80B" w14:textId="77777777" w:rsidR="00357233" w:rsidRDefault="00357233" w:rsidP="00357233">
      <w:pPr>
        <w:pStyle w:val="Heading2"/>
      </w:pPr>
      <w:bookmarkStart w:id="16" w:name="_Toc7967578"/>
      <w:r>
        <w:lastRenderedPageBreak/>
        <w:t>Results</w:t>
      </w:r>
      <w:bookmarkEnd w:id="16"/>
    </w:p>
    <w:p w14:paraId="629D2EFE" w14:textId="0A30B20A" w:rsidR="00572A55" w:rsidRDefault="002D384F" w:rsidP="00572A55">
      <w:pPr>
        <w:pStyle w:val="Heading4"/>
      </w:pPr>
      <w:r>
        <w:t>The Clusters of Neighborhood</w:t>
      </w:r>
    </w:p>
    <w:p w14:paraId="092AD1DF" w14:textId="4AC2203E" w:rsidR="002D384F" w:rsidRDefault="002D384F" w:rsidP="002D384F"/>
    <w:p w14:paraId="4B90E5EC" w14:textId="77777777" w:rsidR="002D384F" w:rsidRDefault="002D384F" w:rsidP="002D384F">
      <w:pPr>
        <w:pStyle w:val="Content"/>
      </w:pPr>
      <w:r>
        <w:t>Using Number of clusters = 4, the neighborhoods were partitioned into 4 clusters using the K-Means clustering algorithm. The 4 partitions are as follows:</w:t>
      </w:r>
    </w:p>
    <w:p w14:paraId="4AFF1416" w14:textId="77777777" w:rsidR="002D384F" w:rsidRDefault="002D384F" w:rsidP="002D384F">
      <w:pPr>
        <w:pStyle w:val="Content"/>
      </w:pPr>
    </w:p>
    <w:p w14:paraId="145BC843" w14:textId="034AE8A7" w:rsidR="002D384F" w:rsidRDefault="002D384F" w:rsidP="002D384F">
      <w:pPr>
        <w:pStyle w:val="Content"/>
      </w:pPr>
      <w:r>
        <w:t xml:space="preserve">Cluster 1: Neighborhoods with more than 2 </w:t>
      </w:r>
      <w:r w:rsidR="00600BE1">
        <w:t>Chinese restaurants</w:t>
      </w:r>
      <w:r>
        <w:t xml:space="preserve"> and moderate count values.</w:t>
      </w:r>
    </w:p>
    <w:p w14:paraId="54277EA5" w14:textId="0A325AE8" w:rsidR="002D384F" w:rsidRDefault="002D384F" w:rsidP="002D384F">
      <w:pPr>
        <w:pStyle w:val="Content"/>
      </w:pPr>
    </w:p>
    <w:p w14:paraId="48D63D63" w14:textId="32EDA612" w:rsidR="002D384F" w:rsidRDefault="002D384F" w:rsidP="002D384F">
      <w:pPr>
        <w:pStyle w:val="Content"/>
      </w:pPr>
      <w:r>
        <w:rPr>
          <w:noProof/>
        </w:rPr>
        <w:drawing>
          <wp:inline distT="0" distB="0" distL="0" distR="0" wp14:anchorId="4F0C0F3B" wp14:editId="07B48344">
            <wp:extent cx="6305550" cy="20514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1606" cy="2053407"/>
                    </a:xfrm>
                    <a:prstGeom prst="rect">
                      <a:avLst/>
                    </a:prstGeom>
                    <a:noFill/>
                    <a:ln>
                      <a:noFill/>
                    </a:ln>
                  </pic:spPr>
                </pic:pic>
              </a:graphicData>
            </a:graphic>
          </wp:inline>
        </w:drawing>
      </w:r>
    </w:p>
    <w:p w14:paraId="6208DEDF" w14:textId="5BBE1907" w:rsidR="002D384F" w:rsidRDefault="002D384F" w:rsidP="002D384F">
      <w:pPr>
        <w:pStyle w:val="Content"/>
      </w:pPr>
    </w:p>
    <w:p w14:paraId="26D30B45" w14:textId="284B1A54" w:rsidR="002D384F" w:rsidRDefault="002D384F" w:rsidP="002D384F">
      <w:pPr>
        <w:pStyle w:val="Content"/>
      </w:pPr>
      <w:r>
        <w:t xml:space="preserve">Cluster 2: All neighborhoods with no Chinese restaurants and moderate count </w:t>
      </w:r>
      <w:r w:rsidR="00600BE1">
        <w:t>values (</w:t>
      </w:r>
      <w:r>
        <w:t>on an average)</w:t>
      </w:r>
    </w:p>
    <w:p w14:paraId="6A8C5FBA" w14:textId="2641469A" w:rsidR="002D384F" w:rsidRDefault="002D384F" w:rsidP="002D384F">
      <w:pPr>
        <w:pStyle w:val="Content"/>
      </w:pPr>
    </w:p>
    <w:p w14:paraId="313E483B" w14:textId="52094655" w:rsidR="002D384F" w:rsidRDefault="002D384F" w:rsidP="002D384F">
      <w:pPr>
        <w:pStyle w:val="Content"/>
      </w:pPr>
      <w:r>
        <w:rPr>
          <w:noProof/>
        </w:rPr>
        <w:drawing>
          <wp:inline distT="0" distB="0" distL="0" distR="0" wp14:anchorId="1A76F378" wp14:editId="4BC98195">
            <wp:extent cx="6303679" cy="357808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2781" cy="3600282"/>
                    </a:xfrm>
                    <a:prstGeom prst="rect">
                      <a:avLst/>
                    </a:prstGeom>
                    <a:noFill/>
                    <a:ln>
                      <a:noFill/>
                    </a:ln>
                  </pic:spPr>
                </pic:pic>
              </a:graphicData>
            </a:graphic>
          </wp:inline>
        </w:drawing>
      </w:r>
    </w:p>
    <w:p w14:paraId="48DBFB20" w14:textId="76520D75" w:rsidR="004521DD" w:rsidRDefault="004521DD" w:rsidP="002D384F">
      <w:pPr>
        <w:pStyle w:val="Content"/>
      </w:pPr>
      <w:r>
        <w:lastRenderedPageBreak/>
        <w:t>Cluster 3: Neighborhood with more than 1 Chinese restaurant and highest average counts.</w:t>
      </w:r>
    </w:p>
    <w:p w14:paraId="44DB29E1" w14:textId="26E277A1" w:rsidR="004521DD" w:rsidRDefault="004521DD" w:rsidP="002D384F">
      <w:pPr>
        <w:pStyle w:val="Content"/>
      </w:pPr>
    </w:p>
    <w:p w14:paraId="59141BA0" w14:textId="072A6DDC" w:rsidR="004521DD" w:rsidRDefault="004521DD" w:rsidP="002D384F">
      <w:pPr>
        <w:pStyle w:val="Content"/>
      </w:pPr>
      <w:r>
        <w:rPr>
          <w:noProof/>
        </w:rPr>
        <w:drawing>
          <wp:inline distT="0" distB="0" distL="0" distR="0" wp14:anchorId="0BF24618" wp14:editId="4A988218">
            <wp:extent cx="6305550" cy="699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5550" cy="699770"/>
                    </a:xfrm>
                    <a:prstGeom prst="rect">
                      <a:avLst/>
                    </a:prstGeom>
                    <a:noFill/>
                    <a:ln>
                      <a:noFill/>
                    </a:ln>
                  </pic:spPr>
                </pic:pic>
              </a:graphicData>
            </a:graphic>
          </wp:inline>
        </w:drawing>
      </w:r>
    </w:p>
    <w:p w14:paraId="01C54992" w14:textId="0D7258C2" w:rsidR="004521DD" w:rsidRDefault="004521DD" w:rsidP="002D384F">
      <w:pPr>
        <w:pStyle w:val="Content"/>
      </w:pPr>
    </w:p>
    <w:p w14:paraId="76C3C328" w14:textId="5911D0EE" w:rsidR="004521DD" w:rsidRDefault="004521DD" w:rsidP="002D384F">
      <w:pPr>
        <w:pStyle w:val="Content"/>
      </w:pPr>
      <w:r>
        <w:t>Cluster 4: Neighborhoods with high average counts, also containing a neighborhood with 1 Chinese restaurant</w:t>
      </w:r>
    </w:p>
    <w:p w14:paraId="1B8925C3" w14:textId="777A6182" w:rsidR="004521DD" w:rsidRDefault="004521DD" w:rsidP="002D384F">
      <w:pPr>
        <w:pStyle w:val="Content"/>
      </w:pPr>
    </w:p>
    <w:p w14:paraId="2CFBB6DB" w14:textId="69F76418" w:rsidR="004521DD" w:rsidRDefault="004521DD" w:rsidP="002D384F">
      <w:pPr>
        <w:pStyle w:val="Content"/>
      </w:pPr>
      <w:r>
        <w:rPr>
          <w:noProof/>
        </w:rPr>
        <w:drawing>
          <wp:inline distT="0" distB="0" distL="0" distR="0" wp14:anchorId="3CE7515C" wp14:editId="3C1F1320">
            <wp:extent cx="6305550" cy="1017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5550" cy="1017905"/>
                    </a:xfrm>
                    <a:prstGeom prst="rect">
                      <a:avLst/>
                    </a:prstGeom>
                    <a:noFill/>
                    <a:ln>
                      <a:noFill/>
                    </a:ln>
                  </pic:spPr>
                </pic:pic>
              </a:graphicData>
            </a:graphic>
          </wp:inline>
        </w:drawing>
      </w:r>
    </w:p>
    <w:p w14:paraId="52C7D970" w14:textId="57ED8D08" w:rsidR="00882129" w:rsidRDefault="00882129" w:rsidP="002D384F">
      <w:pPr>
        <w:pStyle w:val="Content"/>
      </w:pPr>
    </w:p>
    <w:p w14:paraId="4F484299" w14:textId="41A67069" w:rsidR="00882129" w:rsidRDefault="00AC24D1" w:rsidP="0057495E">
      <w:pPr>
        <w:pStyle w:val="Heading2"/>
      </w:pPr>
      <w:bookmarkStart w:id="17" w:name="_Toc7967579"/>
      <w:r>
        <w:t>Discussion</w:t>
      </w:r>
      <w:bookmarkEnd w:id="17"/>
    </w:p>
    <w:p w14:paraId="77A211ED" w14:textId="6275D154" w:rsidR="0057495E" w:rsidRDefault="00147025" w:rsidP="00147025">
      <w:pPr>
        <w:pStyle w:val="Content"/>
      </w:pPr>
      <w:r>
        <w:t xml:space="preserve">Data Exploration and Clustering both point to similar results for the next neighborhood for opening a new Chinese restaurant. These being </w:t>
      </w:r>
    </w:p>
    <w:p w14:paraId="5CEC7B06" w14:textId="77388A84" w:rsidR="00147025" w:rsidRDefault="00147025" w:rsidP="00147025">
      <w:pPr>
        <w:pStyle w:val="Content"/>
      </w:pPr>
    </w:p>
    <w:p w14:paraId="28C0E1BB" w14:textId="0E578AA4" w:rsidR="00147025" w:rsidRDefault="00147025" w:rsidP="00147025">
      <w:pPr>
        <w:pStyle w:val="Content"/>
        <w:numPr>
          <w:ilvl w:val="0"/>
          <w:numId w:val="5"/>
        </w:numPr>
        <w:ind w:left="360"/>
      </w:pPr>
      <w:r>
        <w:t xml:space="preserve">Ghatkopar East with no Chinese restaurant and good average </w:t>
      </w:r>
      <w:r w:rsidR="00357233">
        <w:t>counts (</w:t>
      </w:r>
      <w:r w:rsidRPr="00147025">
        <w:t>11.75 tip counts, 429.87 user counts, 723.28 check-in counts, 1124.93 visit count</w:t>
      </w:r>
      <w:r>
        <w:t>)</w:t>
      </w:r>
    </w:p>
    <w:p w14:paraId="4F26D506" w14:textId="06C532EA" w:rsidR="00147025" w:rsidRDefault="00147025" w:rsidP="00147025">
      <w:pPr>
        <w:pStyle w:val="Content"/>
        <w:numPr>
          <w:ilvl w:val="0"/>
          <w:numId w:val="5"/>
        </w:numPr>
        <w:ind w:left="360"/>
      </w:pPr>
      <w:r>
        <w:t xml:space="preserve"> </w:t>
      </w:r>
      <w:r w:rsidR="00A15B1E">
        <w:t>Goregaon with just 1 Chinese restaurant and good average counts (</w:t>
      </w:r>
      <w:r w:rsidR="00A15B1E" w:rsidRPr="00A15B1E">
        <w:t>10.09 tip counts, 406.19 user counts, 799.80 check-in counts, 1157.76 visit count</w:t>
      </w:r>
      <w:r w:rsidR="00A15B1E">
        <w:t>)</w:t>
      </w:r>
    </w:p>
    <w:p w14:paraId="563EE857" w14:textId="6B44CA7D" w:rsidR="00A15B1E" w:rsidRDefault="00A15B1E" w:rsidP="00147025">
      <w:pPr>
        <w:pStyle w:val="Content"/>
        <w:numPr>
          <w:ilvl w:val="0"/>
          <w:numId w:val="5"/>
        </w:numPr>
        <w:ind w:left="360"/>
      </w:pPr>
      <w:r>
        <w:t xml:space="preserve">Worli, though not part of the same cluster as above two, but with only one Chinese restaurant </w:t>
      </w:r>
      <w:r w:rsidR="009319D3">
        <w:t>and high</w:t>
      </w:r>
      <w:r>
        <w:t xml:space="preserve"> average </w:t>
      </w:r>
      <w:r w:rsidR="00CE1672">
        <w:t>counts (</w:t>
      </w:r>
      <w:r w:rsidRPr="00A15B1E">
        <w:t>26.67 tip counts, 1490.00 user counts, 2656.72 check-in counts, 3531.77 visit count</w:t>
      </w:r>
      <w:r>
        <w:t>) is also a good candidate.</w:t>
      </w:r>
    </w:p>
    <w:p w14:paraId="2BF749EA" w14:textId="48DB61E9" w:rsidR="00AC24D1" w:rsidRDefault="00AC24D1" w:rsidP="00AC24D1">
      <w:pPr>
        <w:pStyle w:val="Content"/>
      </w:pPr>
    </w:p>
    <w:p w14:paraId="23480190" w14:textId="78BFAA53" w:rsidR="00AC24D1" w:rsidRDefault="00AC24D1" w:rsidP="00AC24D1">
      <w:pPr>
        <w:pStyle w:val="Content"/>
      </w:pPr>
      <w:r>
        <w:t xml:space="preserve">As can be seen from figure 5 the Mumbai city has scope not only for Chinese but other authentic cuisine restaurants. An approach </w:t>
      </w:r>
      <w:r w:rsidR="00CE1672">
        <w:t>like</w:t>
      </w:r>
      <w:r>
        <w:t xml:space="preserve"> </w:t>
      </w:r>
      <w:r w:rsidR="009319D3">
        <w:t>this report</w:t>
      </w:r>
      <w:r>
        <w:t xml:space="preserve"> can be taken for finding location for other authentic cuisine restaurants.</w:t>
      </w:r>
    </w:p>
    <w:p w14:paraId="1C91A822" w14:textId="1AEBEA75" w:rsidR="009319D3" w:rsidRDefault="009319D3" w:rsidP="00AC24D1">
      <w:pPr>
        <w:pStyle w:val="Content"/>
      </w:pPr>
    </w:p>
    <w:p w14:paraId="678E56A1" w14:textId="15097B03" w:rsidR="009319D3" w:rsidRDefault="009319D3" w:rsidP="009319D3">
      <w:pPr>
        <w:pStyle w:val="Heading2"/>
      </w:pPr>
      <w:bookmarkStart w:id="18" w:name="_Toc7967580"/>
      <w:r>
        <w:t>Conclusion</w:t>
      </w:r>
      <w:bookmarkEnd w:id="18"/>
    </w:p>
    <w:p w14:paraId="27C0E467" w14:textId="7E270E77" w:rsidR="009319D3" w:rsidRDefault="001F2A76" w:rsidP="009319D3">
      <w:pPr>
        <w:pStyle w:val="Content"/>
      </w:pPr>
      <w:r>
        <w:t xml:space="preserve">Mumbai neighborhood </w:t>
      </w:r>
      <w:r w:rsidR="00AC027B">
        <w:t xml:space="preserve">data has been </w:t>
      </w:r>
      <w:r>
        <w:t>collected</w:t>
      </w:r>
      <w:r w:rsidR="00520213">
        <w:t xml:space="preserve"> </w:t>
      </w:r>
      <w:r>
        <w:t>from Wikipedia and foursquare.com</w:t>
      </w:r>
      <w:r w:rsidR="00520213">
        <w:t xml:space="preserve">, </w:t>
      </w:r>
      <w:r>
        <w:t>analyzed and location for Chinese restaurant has been recommended</w:t>
      </w:r>
      <w:r w:rsidR="004B1F29">
        <w:t xml:space="preserve"> using K-means clustering</w:t>
      </w:r>
      <w:r>
        <w:t xml:space="preserve">. Though the data is </w:t>
      </w:r>
      <w:r w:rsidR="00AC027B">
        <w:t>limited (</w:t>
      </w:r>
      <w:proofErr w:type="spellStart"/>
      <w:r>
        <w:t>eg.</w:t>
      </w:r>
      <w:proofErr w:type="spellEnd"/>
      <w:r>
        <w:t xml:space="preserve"> population data is about 18+ years only) the results are still good and usable.  </w:t>
      </w:r>
    </w:p>
    <w:p w14:paraId="6511CD8C" w14:textId="77076C91" w:rsidR="001F2A76" w:rsidRDefault="001F2A76" w:rsidP="009319D3">
      <w:pPr>
        <w:pStyle w:val="Content"/>
      </w:pPr>
    </w:p>
    <w:p w14:paraId="72DCE86A" w14:textId="57CE5D96" w:rsidR="001F2A76" w:rsidRDefault="001F2A76" w:rsidP="009319D3">
      <w:pPr>
        <w:pStyle w:val="Content"/>
      </w:pPr>
      <w:r>
        <w:lastRenderedPageBreak/>
        <w:t xml:space="preserve">Better data for parameters used for analysis </w:t>
      </w:r>
      <w:r w:rsidR="00173CBB">
        <w:t xml:space="preserve">in this report and data for other parameters mentioned in problem </w:t>
      </w:r>
      <w:r w:rsidR="00FB0F4B">
        <w:t>section would</w:t>
      </w:r>
      <w:r w:rsidR="00173CBB">
        <w:t xml:space="preserve"> </w:t>
      </w:r>
      <w:r w:rsidR="00FB0F4B">
        <w:t>yield</w:t>
      </w:r>
      <w:r w:rsidR="00173CBB">
        <w:t xml:space="preserve"> better results.</w:t>
      </w:r>
    </w:p>
    <w:p w14:paraId="22E928CC" w14:textId="77777777" w:rsidR="00BD68B9" w:rsidRDefault="00BD68B9" w:rsidP="009319D3">
      <w:pPr>
        <w:pStyle w:val="Content"/>
      </w:pPr>
    </w:p>
    <w:p w14:paraId="0AA0C6FA" w14:textId="5A42B1D9" w:rsidR="00FB0F4B" w:rsidRDefault="00FB0F4B" w:rsidP="009319D3">
      <w:pPr>
        <w:pStyle w:val="Content"/>
      </w:pPr>
      <w:r>
        <w:t xml:space="preserve">Mumbai city has good eating out crowd and hence has scope for other authentic cuisine restaurants. Approach </w:t>
      </w:r>
      <w:r w:rsidR="00AC027B">
        <w:t>like</w:t>
      </w:r>
      <w:r>
        <w:t xml:space="preserve"> this report can be used for predicting other cuisine restaurants.</w:t>
      </w:r>
    </w:p>
    <w:p w14:paraId="30C0A6C2" w14:textId="77777777" w:rsidR="00FB0F4B" w:rsidRPr="009319D3" w:rsidRDefault="00FB0F4B" w:rsidP="009319D3">
      <w:pPr>
        <w:pStyle w:val="Content"/>
      </w:pPr>
    </w:p>
    <w:sectPr w:rsidR="00FB0F4B" w:rsidRPr="009319D3" w:rsidSect="00DF027C">
      <w:headerReference w:type="default" r:id="rId43"/>
      <w:footerReference w:type="default" r:id="rId4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1CCE0" w14:textId="77777777" w:rsidR="00513B11" w:rsidRDefault="00513B11">
      <w:r>
        <w:separator/>
      </w:r>
    </w:p>
    <w:p w14:paraId="4B4D5E3A" w14:textId="77777777" w:rsidR="00513B11" w:rsidRDefault="00513B11"/>
  </w:endnote>
  <w:endnote w:type="continuationSeparator" w:id="0">
    <w:p w14:paraId="071C0FDE" w14:textId="77777777" w:rsidR="00513B11" w:rsidRDefault="00513B11">
      <w:r>
        <w:continuationSeparator/>
      </w:r>
    </w:p>
    <w:p w14:paraId="5A9978E9" w14:textId="77777777" w:rsidR="00513B11" w:rsidRDefault="00513B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2BA6365A" w14:textId="77777777" w:rsidR="00862F43" w:rsidRDefault="00862F4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27FD54B" w14:textId="77777777" w:rsidR="00862F43" w:rsidRDefault="00862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A0F7B" w14:textId="77777777" w:rsidR="00513B11" w:rsidRDefault="00513B11">
      <w:r>
        <w:separator/>
      </w:r>
    </w:p>
    <w:p w14:paraId="1020AEDD" w14:textId="77777777" w:rsidR="00513B11" w:rsidRDefault="00513B11"/>
  </w:footnote>
  <w:footnote w:type="continuationSeparator" w:id="0">
    <w:p w14:paraId="6477CF90" w14:textId="77777777" w:rsidR="00513B11" w:rsidRDefault="00513B11">
      <w:r>
        <w:continuationSeparator/>
      </w:r>
    </w:p>
    <w:p w14:paraId="6362A2F3" w14:textId="77777777" w:rsidR="00513B11" w:rsidRDefault="00513B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862F43" w14:paraId="1698613B" w14:textId="77777777" w:rsidTr="00D077E9">
      <w:trPr>
        <w:trHeight w:val="978"/>
      </w:trPr>
      <w:tc>
        <w:tcPr>
          <w:tcW w:w="9990" w:type="dxa"/>
          <w:tcBorders>
            <w:top w:val="nil"/>
            <w:left w:val="nil"/>
            <w:bottom w:val="single" w:sz="36" w:space="0" w:color="34ABA2" w:themeColor="accent3"/>
            <w:right w:val="nil"/>
          </w:tcBorders>
        </w:tcPr>
        <w:p w14:paraId="7B4EBC3D" w14:textId="77777777" w:rsidR="00862F43" w:rsidRDefault="00862F43">
          <w:pPr>
            <w:pStyle w:val="Header"/>
          </w:pPr>
        </w:p>
      </w:tc>
    </w:tr>
  </w:tbl>
  <w:p w14:paraId="6ED6CBA7" w14:textId="77777777" w:rsidR="00862F43" w:rsidRDefault="00862F43"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36EC7"/>
    <w:multiLevelType w:val="hybridMultilevel"/>
    <w:tmpl w:val="7F206ACE"/>
    <w:lvl w:ilvl="0" w:tplc="0409000F">
      <w:start w:val="1"/>
      <w:numFmt w:val="decimal"/>
      <w:lvlText w:val="%1."/>
      <w:lvlJc w:val="left"/>
      <w:pPr>
        <w:ind w:left="720" w:hanging="360"/>
      </w:pPr>
    </w:lvl>
    <w:lvl w:ilvl="1" w:tplc="E0B06180">
      <w:numFmt w:val="bullet"/>
      <w:lvlText w:val=""/>
      <w:lvlJc w:val="left"/>
      <w:pPr>
        <w:ind w:left="1440" w:hanging="360"/>
      </w:pPr>
      <w:rPr>
        <w:rFonts w:ascii="Symbol" w:eastAsiaTheme="minorEastAsia"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823F38"/>
    <w:multiLevelType w:val="hybridMultilevel"/>
    <w:tmpl w:val="54BAD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831369"/>
    <w:multiLevelType w:val="hybridMultilevel"/>
    <w:tmpl w:val="09A0B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81275F"/>
    <w:multiLevelType w:val="hybridMultilevel"/>
    <w:tmpl w:val="EA7898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B42EE7"/>
    <w:multiLevelType w:val="hybridMultilevel"/>
    <w:tmpl w:val="B7AE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1D0"/>
    <w:rsid w:val="0002482E"/>
    <w:rsid w:val="00037579"/>
    <w:rsid w:val="00050324"/>
    <w:rsid w:val="000624C0"/>
    <w:rsid w:val="000A0150"/>
    <w:rsid w:val="000A763B"/>
    <w:rsid w:val="000E4367"/>
    <w:rsid w:val="000E63C9"/>
    <w:rsid w:val="0011471A"/>
    <w:rsid w:val="00130E9D"/>
    <w:rsid w:val="00135AC4"/>
    <w:rsid w:val="00137318"/>
    <w:rsid w:val="0014195C"/>
    <w:rsid w:val="00147025"/>
    <w:rsid w:val="00150A6D"/>
    <w:rsid w:val="00173CBB"/>
    <w:rsid w:val="001741D0"/>
    <w:rsid w:val="00185B35"/>
    <w:rsid w:val="00193232"/>
    <w:rsid w:val="001A47BA"/>
    <w:rsid w:val="001F2A76"/>
    <w:rsid w:val="001F2BC8"/>
    <w:rsid w:val="001F5F6B"/>
    <w:rsid w:val="00214FDB"/>
    <w:rsid w:val="0022358B"/>
    <w:rsid w:val="00243EBC"/>
    <w:rsid w:val="00246A35"/>
    <w:rsid w:val="00284348"/>
    <w:rsid w:val="00294630"/>
    <w:rsid w:val="002C106B"/>
    <w:rsid w:val="002D384F"/>
    <w:rsid w:val="002F51F5"/>
    <w:rsid w:val="00312137"/>
    <w:rsid w:val="00330359"/>
    <w:rsid w:val="0033762F"/>
    <w:rsid w:val="00357233"/>
    <w:rsid w:val="00366C7E"/>
    <w:rsid w:val="00384EA3"/>
    <w:rsid w:val="00395DE5"/>
    <w:rsid w:val="003A39A1"/>
    <w:rsid w:val="003C2191"/>
    <w:rsid w:val="003D3863"/>
    <w:rsid w:val="004110DE"/>
    <w:rsid w:val="0044085A"/>
    <w:rsid w:val="004521DD"/>
    <w:rsid w:val="00487E60"/>
    <w:rsid w:val="004B1F29"/>
    <w:rsid w:val="004B21A5"/>
    <w:rsid w:val="004F5C76"/>
    <w:rsid w:val="005030C0"/>
    <w:rsid w:val="005037F0"/>
    <w:rsid w:val="00507A06"/>
    <w:rsid w:val="00510ECA"/>
    <w:rsid w:val="00513B11"/>
    <w:rsid w:val="00516A86"/>
    <w:rsid w:val="00520213"/>
    <w:rsid w:val="00521922"/>
    <w:rsid w:val="005266C1"/>
    <w:rsid w:val="005275F6"/>
    <w:rsid w:val="0053207C"/>
    <w:rsid w:val="00566E35"/>
    <w:rsid w:val="00572102"/>
    <w:rsid w:val="00572A55"/>
    <w:rsid w:val="0057495E"/>
    <w:rsid w:val="00580B82"/>
    <w:rsid w:val="005A2B75"/>
    <w:rsid w:val="005C27E8"/>
    <w:rsid w:val="005F1BB0"/>
    <w:rsid w:val="00600BE1"/>
    <w:rsid w:val="00616753"/>
    <w:rsid w:val="006445EC"/>
    <w:rsid w:val="00656C4D"/>
    <w:rsid w:val="00690811"/>
    <w:rsid w:val="006B3910"/>
    <w:rsid w:val="006D5621"/>
    <w:rsid w:val="006E5716"/>
    <w:rsid w:val="007215FE"/>
    <w:rsid w:val="0072709B"/>
    <w:rsid w:val="007302B3"/>
    <w:rsid w:val="00730733"/>
    <w:rsid w:val="00730E3A"/>
    <w:rsid w:val="00736AAF"/>
    <w:rsid w:val="00765B2A"/>
    <w:rsid w:val="00783A34"/>
    <w:rsid w:val="007B5BD3"/>
    <w:rsid w:val="007C6B52"/>
    <w:rsid w:val="007D16C5"/>
    <w:rsid w:val="008356CE"/>
    <w:rsid w:val="008444C2"/>
    <w:rsid w:val="00862F43"/>
    <w:rsid w:val="00862FE4"/>
    <w:rsid w:val="0086389A"/>
    <w:rsid w:val="0087605E"/>
    <w:rsid w:val="00882129"/>
    <w:rsid w:val="008832AC"/>
    <w:rsid w:val="008B16E4"/>
    <w:rsid w:val="008B1FEE"/>
    <w:rsid w:val="008F1128"/>
    <w:rsid w:val="00903C32"/>
    <w:rsid w:val="00916B16"/>
    <w:rsid w:val="009173B9"/>
    <w:rsid w:val="00923F2F"/>
    <w:rsid w:val="009319D3"/>
    <w:rsid w:val="0093335D"/>
    <w:rsid w:val="0093613E"/>
    <w:rsid w:val="00937238"/>
    <w:rsid w:val="00941D8F"/>
    <w:rsid w:val="00943026"/>
    <w:rsid w:val="00966B81"/>
    <w:rsid w:val="009A436D"/>
    <w:rsid w:val="009C7720"/>
    <w:rsid w:val="00A15B1E"/>
    <w:rsid w:val="00A1711D"/>
    <w:rsid w:val="00A23AFA"/>
    <w:rsid w:val="00A31B3E"/>
    <w:rsid w:val="00A532F3"/>
    <w:rsid w:val="00A67C72"/>
    <w:rsid w:val="00A7772B"/>
    <w:rsid w:val="00A8489E"/>
    <w:rsid w:val="00AC027B"/>
    <w:rsid w:val="00AC24D1"/>
    <w:rsid w:val="00AC29F3"/>
    <w:rsid w:val="00AE5480"/>
    <w:rsid w:val="00B15E76"/>
    <w:rsid w:val="00B231E5"/>
    <w:rsid w:val="00B53850"/>
    <w:rsid w:val="00B84EA9"/>
    <w:rsid w:val="00B96D07"/>
    <w:rsid w:val="00BD68B9"/>
    <w:rsid w:val="00C02B87"/>
    <w:rsid w:val="00C03C35"/>
    <w:rsid w:val="00C4086D"/>
    <w:rsid w:val="00C6305E"/>
    <w:rsid w:val="00CA1896"/>
    <w:rsid w:val="00CB5B28"/>
    <w:rsid w:val="00CC40CA"/>
    <w:rsid w:val="00CD30FD"/>
    <w:rsid w:val="00CE1672"/>
    <w:rsid w:val="00CF5371"/>
    <w:rsid w:val="00D02E82"/>
    <w:rsid w:val="00D031B3"/>
    <w:rsid w:val="00D0323A"/>
    <w:rsid w:val="00D0559F"/>
    <w:rsid w:val="00D077E9"/>
    <w:rsid w:val="00D42CB7"/>
    <w:rsid w:val="00D5413D"/>
    <w:rsid w:val="00D570A9"/>
    <w:rsid w:val="00D70D02"/>
    <w:rsid w:val="00D770C7"/>
    <w:rsid w:val="00D86945"/>
    <w:rsid w:val="00D90290"/>
    <w:rsid w:val="00DC7697"/>
    <w:rsid w:val="00DD152F"/>
    <w:rsid w:val="00DE213F"/>
    <w:rsid w:val="00DF027C"/>
    <w:rsid w:val="00E00A32"/>
    <w:rsid w:val="00E22ACD"/>
    <w:rsid w:val="00E57A41"/>
    <w:rsid w:val="00E620B0"/>
    <w:rsid w:val="00E81B40"/>
    <w:rsid w:val="00EA4A5C"/>
    <w:rsid w:val="00EC7616"/>
    <w:rsid w:val="00EF555B"/>
    <w:rsid w:val="00F027BB"/>
    <w:rsid w:val="00F11DCF"/>
    <w:rsid w:val="00F162EA"/>
    <w:rsid w:val="00F22FA9"/>
    <w:rsid w:val="00F52D27"/>
    <w:rsid w:val="00F71B10"/>
    <w:rsid w:val="00F73D25"/>
    <w:rsid w:val="00F82D88"/>
    <w:rsid w:val="00F83527"/>
    <w:rsid w:val="00FB0F4B"/>
    <w:rsid w:val="00FC4378"/>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F0A678"/>
  <w15:docId w15:val="{77D2308F-0068-49A8-8E99-44AD5F1BF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53207C"/>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Heading2">
    <w:name w:val="heading 2"/>
    <w:basedOn w:val="Normal"/>
    <w:next w:val="Normal"/>
    <w:link w:val="Heading2Char"/>
    <w:uiPriority w:val="4"/>
    <w:qFormat/>
    <w:rsid w:val="005320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6D5621"/>
    <w:pPr>
      <w:keepNext/>
      <w:keepLines/>
      <w:spacing w:before="40"/>
      <w:outlineLvl w:val="2"/>
    </w:pPr>
    <w:rPr>
      <w:rFonts w:asciiTheme="majorHAnsi" w:eastAsiaTheme="majorEastAsia" w:hAnsiTheme="majorHAnsi" w:cstheme="majorBidi"/>
      <w:b w:val="0"/>
      <w:szCs w:val="24"/>
    </w:rPr>
  </w:style>
  <w:style w:type="paragraph" w:styleId="Heading4">
    <w:name w:val="heading 4"/>
    <w:basedOn w:val="Normal"/>
    <w:next w:val="Normal"/>
    <w:link w:val="Heading4Char"/>
    <w:uiPriority w:val="1"/>
    <w:unhideWhenUsed/>
    <w:qFormat/>
    <w:rsid w:val="00357233"/>
    <w:pPr>
      <w:keepNext/>
      <w:keepLines/>
      <w:spacing w:before="40"/>
      <w:outlineLvl w:val="3"/>
    </w:pPr>
    <w:rPr>
      <w:rFonts w:asciiTheme="majorHAnsi" w:eastAsiaTheme="majorEastAsia" w:hAnsiTheme="majorHAnsi" w:cstheme="majorBidi"/>
      <w:b w:val="0"/>
      <w:i/>
      <w:iCs/>
      <w:color w:val="013A57"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53207C"/>
    <w:rPr>
      <w:rFonts w:asciiTheme="majorHAnsi" w:eastAsiaTheme="majorEastAsia" w:hAnsiTheme="majorHAnsi" w:cstheme="majorBidi"/>
      <w:b/>
      <w:color w:val="061F57" w:themeColor="text2" w:themeShade="BF"/>
      <w:kern w:val="28"/>
      <w:sz w:val="44"/>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5320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53207C"/>
    <w:rPr>
      <w:b w:val="0"/>
      <w:sz w:val="24"/>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53207C"/>
    <w:rPr>
      <w:rFonts w:eastAsiaTheme="minorEastAsia"/>
      <w:color w:val="082A75" w:themeColor="text2"/>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Strong">
    <w:name w:val="Strong"/>
    <w:basedOn w:val="DefaultParagraphFont"/>
    <w:uiPriority w:val="22"/>
    <w:qFormat/>
    <w:rsid w:val="00510ECA"/>
    <w:rPr>
      <w:b/>
      <w:bCs/>
    </w:rPr>
  </w:style>
  <w:style w:type="character" w:styleId="Hyperlink">
    <w:name w:val="Hyperlink"/>
    <w:basedOn w:val="DefaultParagraphFont"/>
    <w:uiPriority w:val="99"/>
    <w:unhideWhenUsed/>
    <w:rsid w:val="00510ECA"/>
    <w:rPr>
      <w:color w:val="0000FF"/>
      <w:u w:val="single"/>
    </w:rPr>
  </w:style>
  <w:style w:type="character" w:customStyle="1" w:styleId="Heading3Char">
    <w:name w:val="Heading 3 Char"/>
    <w:basedOn w:val="DefaultParagraphFont"/>
    <w:link w:val="Heading3"/>
    <w:uiPriority w:val="5"/>
    <w:rsid w:val="006D5621"/>
    <w:rPr>
      <w:rFonts w:asciiTheme="majorHAnsi" w:eastAsiaTheme="majorEastAsia" w:hAnsiTheme="majorHAnsi" w:cstheme="majorBidi"/>
      <w:color w:val="082A75" w:themeColor="text2"/>
      <w:sz w:val="28"/>
    </w:rPr>
  </w:style>
  <w:style w:type="character" w:styleId="UnresolvedMention">
    <w:name w:val="Unresolved Mention"/>
    <w:basedOn w:val="DefaultParagraphFont"/>
    <w:uiPriority w:val="99"/>
    <w:semiHidden/>
    <w:unhideWhenUsed/>
    <w:rsid w:val="00A7772B"/>
    <w:rPr>
      <w:color w:val="605E5C"/>
      <w:shd w:val="clear" w:color="auto" w:fill="E1DFDD"/>
    </w:rPr>
  </w:style>
  <w:style w:type="character" w:styleId="FollowedHyperlink">
    <w:name w:val="FollowedHyperlink"/>
    <w:basedOn w:val="DefaultParagraphFont"/>
    <w:uiPriority w:val="99"/>
    <w:semiHidden/>
    <w:unhideWhenUsed/>
    <w:rsid w:val="00214FDB"/>
    <w:rPr>
      <w:color w:val="3592CF" w:themeColor="followedHyperlink"/>
      <w:u w:val="single"/>
    </w:rPr>
  </w:style>
  <w:style w:type="character" w:customStyle="1" w:styleId="Heading4Char">
    <w:name w:val="Heading 4 Char"/>
    <w:basedOn w:val="DefaultParagraphFont"/>
    <w:link w:val="Heading4"/>
    <w:uiPriority w:val="1"/>
    <w:rsid w:val="00357233"/>
    <w:rPr>
      <w:rFonts w:asciiTheme="majorHAnsi" w:eastAsiaTheme="majorEastAsia" w:hAnsiTheme="majorHAnsi" w:cstheme="majorBidi"/>
      <w:i/>
      <w:iCs/>
      <w:color w:val="013A57" w:themeColor="accent1" w:themeShade="BF"/>
      <w:sz w:val="26"/>
      <w:szCs w:val="22"/>
    </w:rPr>
  </w:style>
  <w:style w:type="paragraph" w:styleId="HTMLPreformatted">
    <w:name w:val="HTML Preformatted"/>
    <w:basedOn w:val="Normal"/>
    <w:link w:val="HTMLPreformattedChar"/>
    <w:uiPriority w:val="99"/>
    <w:semiHidden/>
    <w:unhideWhenUsed/>
    <w:rsid w:val="00395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395DE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215FE"/>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7215FE"/>
    <w:pPr>
      <w:spacing w:after="100"/>
    </w:pPr>
  </w:style>
  <w:style w:type="paragraph" w:styleId="TOC2">
    <w:name w:val="toc 2"/>
    <w:basedOn w:val="Normal"/>
    <w:next w:val="Normal"/>
    <w:autoRedefine/>
    <w:uiPriority w:val="39"/>
    <w:unhideWhenUsed/>
    <w:rsid w:val="007215FE"/>
    <w:pPr>
      <w:spacing w:after="100"/>
      <w:ind w:left="280"/>
    </w:pPr>
  </w:style>
  <w:style w:type="paragraph" w:styleId="TOC3">
    <w:name w:val="toc 3"/>
    <w:basedOn w:val="Normal"/>
    <w:next w:val="Normal"/>
    <w:autoRedefine/>
    <w:uiPriority w:val="39"/>
    <w:unhideWhenUsed/>
    <w:rsid w:val="007215F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73513">
      <w:bodyDiv w:val="1"/>
      <w:marLeft w:val="0"/>
      <w:marRight w:val="0"/>
      <w:marTop w:val="0"/>
      <w:marBottom w:val="0"/>
      <w:divBdr>
        <w:top w:val="none" w:sz="0" w:space="0" w:color="auto"/>
        <w:left w:val="none" w:sz="0" w:space="0" w:color="auto"/>
        <w:bottom w:val="none" w:sz="0" w:space="0" w:color="auto"/>
        <w:right w:val="none" w:sz="0" w:space="0" w:color="auto"/>
      </w:divBdr>
    </w:div>
    <w:div w:id="201982209">
      <w:bodyDiv w:val="1"/>
      <w:marLeft w:val="0"/>
      <w:marRight w:val="0"/>
      <w:marTop w:val="0"/>
      <w:marBottom w:val="0"/>
      <w:divBdr>
        <w:top w:val="none" w:sz="0" w:space="0" w:color="auto"/>
        <w:left w:val="none" w:sz="0" w:space="0" w:color="auto"/>
        <w:bottom w:val="none" w:sz="0" w:space="0" w:color="auto"/>
        <w:right w:val="none" w:sz="0" w:space="0" w:color="auto"/>
      </w:divBdr>
    </w:div>
    <w:div w:id="852916811">
      <w:bodyDiv w:val="1"/>
      <w:marLeft w:val="0"/>
      <w:marRight w:val="0"/>
      <w:marTop w:val="0"/>
      <w:marBottom w:val="0"/>
      <w:divBdr>
        <w:top w:val="none" w:sz="0" w:space="0" w:color="auto"/>
        <w:left w:val="none" w:sz="0" w:space="0" w:color="auto"/>
        <w:bottom w:val="none" w:sz="0" w:space="0" w:color="auto"/>
        <w:right w:val="none" w:sz="0" w:space="0" w:color="auto"/>
      </w:divBdr>
    </w:div>
    <w:div w:id="1212886093">
      <w:bodyDiv w:val="1"/>
      <w:marLeft w:val="0"/>
      <w:marRight w:val="0"/>
      <w:marTop w:val="0"/>
      <w:marBottom w:val="0"/>
      <w:divBdr>
        <w:top w:val="none" w:sz="0" w:space="0" w:color="auto"/>
        <w:left w:val="none" w:sz="0" w:space="0" w:color="auto"/>
        <w:bottom w:val="none" w:sz="0" w:space="0" w:color="auto"/>
        <w:right w:val="none" w:sz="0" w:space="0" w:color="auto"/>
      </w:divBdr>
    </w:div>
    <w:div w:id="1249117752">
      <w:bodyDiv w:val="1"/>
      <w:marLeft w:val="0"/>
      <w:marRight w:val="0"/>
      <w:marTop w:val="0"/>
      <w:marBottom w:val="0"/>
      <w:divBdr>
        <w:top w:val="none" w:sz="0" w:space="0" w:color="auto"/>
        <w:left w:val="none" w:sz="0" w:space="0" w:color="auto"/>
        <w:bottom w:val="none" w:sz="0" w:space="0" w:color="auto"/>
        <w:right w:val="none" w:sz="0" w:space="0" w:color="auto"/>
      </w:divBdr>
    </w:div>
    <w:div w:id="1432428592">
      <w:bodyDiv w:val="1"/>
      <w:marLeft w:val="0"/>
      <w:marRight w:val="0"/>
      <w:marTop w:val="0"/>
      <w:marBottom w:val="0"/>
      <w:divBdr>
        <w:top w:val="none" w:sz="0" w:space="0" w:color="auto"/>
        <w:left w:val="none" w:sz="0" w:space="0" w:color="auto"/>
        <w:bottom w:val="none" w:sz="0" w:space="0" w:color="auto"/>
        <w:right w:val="none" w:sz="0" w:space="0" w:color="auto"/>
      </w:divBdr>
    </w:div>
    <w:div w:id="149182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britannica.com/place/Arabian-Sea" TargetMode="External"/><Relationship Id="rId18" Type="http://schemas.openxmlformats.org/officeDocument/2006/relationships/hyperlink" Target="https://maps.googleapis.com/maps/api/geocode/json?address" TargetMode="External"/><Relationship Id="rId26" Type="http://schemas.openxmlformats.org/officeDocument/2006/relationships/hyperlink" Target="https://api.foursquare.com/v2/venues/explore"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en.wikipedia.org/wiki/%3cConstituency%20Name%3e_(Vidhan_Sabha_constituency)" TargetMode="External"/><Relationship Id="rId34" Type="http://schemas.openxmlformats.org/officeDocument/2006/relationships/oleObject" Target="embeddings/oleObject6.bin"/><Relationship Id="rId42"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s://www.britannica.com/place/India" TargetMode="External"/><Relationship Id="rId17" Type="http://schemas.openxmlformats.org/officeDocument/2006/relationships/hyperlink" Target="https://en.wikipedia.org/wiki/List_of_constituencies_of_the_Maharashtra_Legislative_Assembly" TargetMode="External"/><Relationship Id="rId25" Type="http://schemas.openxmlformats.org/officeDocument/2006/relationships/oleObject" Target="embeddings/oleObject2.bin"/><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Culture_of_India" TargetMode="External"/><Relationship Id="rId20" Type="http://schemas.openxmlformats.org/officeDocument/2006/relationships/oleObject" Target="embeddings/oleObject1.bin"/><Relationship Id="rId29" Type="http://schemas.openxmlformats.org/officeDocument/2006/relationships/image" Target="media/image7.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ritannica.com/place/Maharashtra" TargetMode="External"/><Relationship Id="rId24" Type="http://schemas.openxmlformats.org/officeDocument/2006/relationships/image" Target="media/image5.png"/><Relationship Id="rId32" Type="http://schemas.openxmlformats.org/officeDocument/2006/relationships/oleObject" Target="embeddings/oleObject5.bin"/><Relationship Id="rId37" Type="http://schemas.openxmlformats.org/officeDocument/2006/relationships/hyperlink" Target="https://scikit-learn.org/stable/modules/clustering.html" TargetMode="External"/><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Melting_pot" TargetMode="External"/><Relationship Id="rId23" Type="http://schemas.openxmlformats.org/officeDocument/2006/relationships/hyperlink" Target="https://api.foursquare.com/v2/venues/" TargetMode="External"/><Relationship Id="rId28" Type="http://schemas.openxmlformats.org/officeDocument/2006/relationships/oleObject" Target="embeddings/oleObject3.bin"/><Relationship Id="rId36" Type="http://schemas.openxmlformats.org/officeDocument/2006/relationships/image" Target="media/image11.png"/><Relationship Id="rId10" Type="http://schemas.openxmlformats.org/officeDocument/2006/relationships/image" Target="media/image3.svg"/><Relationship Id="rId19" Type="http://schemas.openxmlformats.org/officeDocument/2006/relationships/image" Target="media/image4.png"/><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tandard_of_living_in_India" TargetMode="External"/><Relationship Id="rId22" Type="http://schemas.openxmlformats.org/officeDocument/2006/relationships/hyperlink" Target="https://en.wikipedia.org/wiki/Mahim_(Vidhan_Sabha_constituency)" TargetMode="External"/><Relationship Id="rId27" Type="http://schemas.openxmlformats.org/officeDocument/2006/relationships/image" Target="media/image6.png"/><Relationship Id="rId30" Type="http://schemas.openxmlformats.org/officeDocument/2006/relationships/oleObject" Target="embeddings/oleObject4.bin"/><Relationship Id="rId35" Type="http://schemas.openxmlformats.org/officeDocument/2006/relationships/image" Target="media/image10.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eport%2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2F836-D12E-460D-B1F9-F14D22E50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2676</TotalTime>
  <Pages>16</Pages>
  <Words>2808</Words>
  <Characters>16007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keywords/>
  <cp:lastModifiedBy>ZIAUDDIN syed</cp:lastModifiedBy>
  <cp:revision>27</cp:revision>
  <cp:lastPrinted>2019-05-05T11:22:00Z</cp:lastPrinted>
  <dcterms:created xsi:type="dcterms:W3CDTF">2019-04-27T06:42:00Z</dcterms:created>
  <dcterms:modified xsi:type="dcterms:W3CDTF">2019-05-05T11:24:00Z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